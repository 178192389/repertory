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/>
          <w:sz w:val="21"/>
        </w:rPr>
        <w:id w:val="147470911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="Times New Roman"/>
          <w:b/>
          <w:bCs/>
          <w:sz w:val="20"/>
          <w:szCs w:val="20"/>
        </w:rPr>
      </w:sdtEndPr>
      <w:sdtContent>
        <w:p>
          <w:pPr>
            <w:jc w:val="center"/>
          </w:pPr>
          <w:bookmarkStart w:id="0" w:name="_Toc13063"/>
          <w:bookmarkStart w:id="1" w:name="_Toc17028"/>
          <w:bookmarkStart w:id="2" w:name="_Toc31363"/>
          <w:bookmarkStart w:id="3" w:name="_Toc22917"/>
          <w:bookmarkStart w:id="4" w:name="_Toc27047"/>
          <w:bookmarkStart w:id="5" w:name="_Toc16577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_Toc2828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0"/>
                <w:sz w:val="24"/>
                <w:szCs w:val="24"/>
                <w:lang w:val="en-US" w:eastAsia="zh-CN" w:bidi="ar"/>
              </w:rPr>
              <w:id w:val="147470911"/>
              <w:placeholder>
                <w:docPart w:val="{70c1eeb8-4016-4281-9005-a9c5c6dd0e3f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0"/>
                <w:sz w:val="24"/>
                <w:szCs w:val="24"/>
                <w:lang w:val="en-US" w:eastAsia="zh-CN" w:bidi="ar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1.商城开发说明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2</w:t>
          </w:r>
          <w:r>
            <w:rPr>
              <w:b/>
              <w:bCs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_Toc26889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0"/>
                <w:sz w:val="24"/>
                <w:szCs w:val="24"/>
                <w:lang w:val="en-US" w:eastAsia="zh-CN" w:bidi="ar"/>
              </w:rPr>
              <w:id w:val="147470911"/>
              <w:placeholder>
                <w:docPart w:val="{6d7133f9-406b-4726-aee0-0eca3e05e33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0"/>
                <w:sz w:val="24"/>
                <w:szCs w:val="24"/>
                <w:lang w:val="en-US" w:eastAsia="zh-CN" w:bidi="ar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2.商品表创建示例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3</w:t>
          </w:r>
          <w:r>
            <w:rPr>
              <w:b/>
              <w:bCs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_Toc10959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0"/>
                <w:sz w:val="24"/>
                <w:szCs w:val="24"/>
                <w:lang w:val="en-US" w:eastAsia="zh-CN" w:bidi="ar"/>
              </w:rPr>
              <w:id w:val="147470911"/>
              <w:placeholder>
                <w:docPart w:val="{831eaf7b-d798-46ee-b8eb-5c37562faf21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0"/>
                <w:sz w:val="24"/>
                <w:szCs w:val="24"/>
                <w:lang w:val="en-US" w:eastAsia="zh-CN" w:bidi="ar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3.几点注意事项与缩略图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4</w:t>
          </w:r>
          <w:r>
            <w:rPr>
              <w:b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_Toc4560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  <w:id w:val="147470911"/>
              <w:placeholder>
                <w:docPart w:val="{e63fe1fe-3ffa-4ade-ba3a-0e5a17fc0e5b}"/>
              </w:placeholder>
            </w:sdtPr>
            <w:sdtEnd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实例化上传类 upload()</w:t>
              </w:r>
            </w:sdtContent>
          </w:sdt>
          <w:r>
            <w:tab/>
          </w:r>
          <w:r>
            <w:t>4</w:t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_Toc28228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  <w:id w:val="147470911"/>
              <w:placeholder>
                <w:docPart w:val="{d5274e40-d2c9-4286-92ff-fa4e179b52c6}"/>
              </w:placeholder>
            </w:sdtPr>
            <w:sdtEnd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设置附件大小maxSize</w:t>
              </w:r>
            </w:sdtContent>
          </w:sdt>
          <w:r>
            <w:tab/>
          </w:r>
          <w:r>
            <w:t>4</w:t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_Toc8498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  <w:id w:val="147470911"/>
              <w:placeholder>
                <w:docPart w:val="{35660ca1-82e3-427f-bc43-aa9310b2df12}"/>
              </w:placeholder>
            </w:sdtPr>
            <w:sdtEnd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设置图片类型 exts</w:t>
              </w:r>
            </w:sdtContent>
          </w:sdt>
          <w:r>
            <w:tab/>
          </w:r>
          <w:r>
            <w:t>4</w:t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_Toc31097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  <w:id w:val="147470911"/>
              <w:placeholder>
                <w:docPart w:val="{ffce7642-37f5-4afd-b724-15622078c49c}"/>
              </w:placeholder>
            </w:sdtPr>
            <w:sdtEnd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设置上传根目录 rootPath   savePath 图片二级目录的名称</w:t>
              </w:r>
            </w:sdtContent>
          </w:sdt>
          <w:r>
            <w:tab/>
          </w:r>
          <w:r>
            <w:t>4</w:t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_Toc32668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  <w:id w:val="147470911"/>
              <w:placeholder>
                <w:docPart w:val="{6d011b2d-0a6a-4fab-b81f-ae09ae16732b}"/>
              </w:placeholder>
            </w:sdtPr>
            <w:sdtEnd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缩略图  new think\image();   打开要处理的图片 open   thumb</w:t>
              </w:r>
            </w:sdtContent>
          </w:sdt>
          <w:r>
            <w:tab/>
          </w:r>
          <w:r>
            <w:t>4</w:t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_Toc22972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0"/>
                <w:sz w:val="24"/>
                <w:szCs w:val="24"/>
                <w:lang w:val="en-US" w:eastAsia="zh-CN" w:bidi="ar"/>
              </w:rPr>
              <w:id w:val="147470911"/>
              <w:placeholder>
                <w:docPart w:val="{392822fc-3cd0-4b1c-84c0-a2d37b91ef3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0"/>
                <w:sz w:val="24"/>
                <w:szCs w:val="24"/>
                <w:lang w:val="en-US" w:eastAsia="zh-CN" w:bidi="ar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4.商品列表页--搜索--排序--翻页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7</w:t>
          </w:r>
          <w:r>
            <w:rPr>
              <w:b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_Toc31091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  <w:id w:val="147470911"/>
              <w:placeholder>
                <w:docPart w:val="{49ca9519-1a42-4c7d-ad92-2b7a8b623107}"/>
              </w:placeholder>
            </w:sdtPr>
            <w:sdtEnd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Onclick=parentNode.submit()</w:t>
              </w:r>
            </w:sdtContent>
          </w:sdt>
          <w:r>
            <w:tab/>
          </w:r>
          <w:r>
            <w:t>7</w:t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_Toc29952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0"/>
                <w:sz w:val="24"/>
                <w:szCs w:val="24"/>
                <w:lang w:val="en-US" w:eastAsia="zh-CN" w:bidi="ar"/>
              </w:rPr>
              <w:id w:val="147470911"/>
              <w:placeholder>
                <w:docPart w:val="{6f6c4397-af6a-4987-a78e-893ab525b234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0"/>
                <w:sz w:val="24"/>
                <w:szCs w:val="24"/>
                <w:lang w:val="en-US" w:eastAsia="zh-CN" w:bidi="ar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5.锁机制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8</w:t>
          </w:r>
          <w:r>
            <w:rPr>
              <w:b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_Toc880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  <w:id w:val="147470911"/>
              <w:placeholder>
                <w:docPart w:val="{47f07c11-23b1-48f5-b744-90c7cf70c5d8}"/>
              </w:placeholder>
            </w:sdtPr>
            <w:sdtEnd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如：秒杀活动  1.锁   2.性能  数据库吞吐量</w:t>
              </w:r>
            </w:sdtContent>
          </w:sdt>
          <w:r>
            <w:tab/>
          </w:r>
          <w:r>
            <w:t>8</w:t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_Toc24902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0"/>
                <w:sz w:val="24"/>
                <w:szCs w:val="24"/>
                <w:lang w:val="en-US" w:eastAsia="zh-CN" w:bidi="ar"/>
              </w:rPr>
              <w:id w:val="147470911"/>
              <w:placeholder>
                <w:docPart w:val="{cc0d37b7-06c4-4a4e-a247-7a2e111cb518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0"/>
                <w:sz w:val="24"/>
                <w:szCs w:val="24"/>
                <w:lang w:val="en-US" w:eastAsia="zh-CN" w:bidi="ar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6.时间插件--XSS过滤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9</w:t>
          </w:r>
          <w:r>
            <w:rPr>
              <w:b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_Toc18176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  <w:id w:val="147470911"/>
              <w:placeholder>
                <w:docPart w:val="{c8596bbf-f769-434d-97c8-1a65e9e4d495}"/>
              </w:placeholder>
            </w:sdtPr>
            <w:sdtEnd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2.在common创建函数</w:t>
              </w:r>
            </w:sdtContent>
          </w:sdt>
          <w:r>
            <w:tab/>
          </w:r>
          <w:r>
            <w:t>10</w:t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_Toc2064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  <w:id w:val="147470911"/>
              <w:placeholder>
                <w:docPart w:val="{5165b8ce-f6a1-4b54-ae1e-d906d8dce517}"/>
              </w:placeholder>
            </w:sdtPr>
            <w:sdtEnd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3.修改配置文件让i()函数使用这个函数来过滤</w:t>
              </w:r>
            </w:sdtContent>
          </w:sdt>
          <w:r>
            <w:tab/>
          </w:r>
          <w:r>
            <w:t>10</w:t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_Toc24149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0"/>
                <w:sz w:val="24"/>
                <w:szCs w:val="24"/>
                <w:lang w:val="en-US" w:eastAsia="zh-CN" w:bidi="ar"/>
              </w:rPr>
              <w:id w:val="147470911"/>
              <w:placeholder>
                <w:docPart w:val="{8d30949f-9e1a-44aa-8f07-ab1a35b164fe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0"/>
                <w:sz w:val="24"/>
                <w:szCs w:val="24"/>
                <w:lang w:val="en-US" w:eastAsia="zh-CN" w:bidi="ar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7. 商品删除--修改 注意事项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11</w:t>
          </w:r>
          <w:r>
            <w:rPr>
              <w:b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_Toc32408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  <w:id w:val="147470911"/>
              <w:placeholder>
                <w:docPart w:val="{2b58765c-d6f6-4796-954b-e0a523cb8823}"/>
              </w:placeholder>
            </w:sdtPr>
            <w:sdtEnd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1.删除商品时从数据库中删除数据并把LOGO从硬盘上删除掉</w:t>
              </w:r>
            </w:sdtContent>
          </w:sdt>
          <w:r>
            <w:tab/>
          </w:r>
          <w:r>
            <w:t>11</w:t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_Toc9803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  <w:id w:val="147470911"/>
              <w:placeholder>
                <w:docPart w:val="{6e855f3a-9487-4e15-a0a8-97656f091182}"/>
              </w:placeholder>
            </w:sdtPr>
            <w:sdtEnd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2.在第几页删除的数据，在删除之后返回到第几页</w:t>
              </w:r>
            </w:sdtContent>
          </w:sdt>
          <w:r>
            <w:tab/>
          </w:r>
          <w:r>
            <w:t>11</w:t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_Toc169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  <w:id w:val="147470911"/>
              <w:placeholder>
                <w:docPart w:val="{bfcfd73c-b7f7-460d-aee7-0ad27ba8398a}"/>
              </w:placeholder>
            </w:sdtPr>
            <w:sdtEnd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修改商品模型添加在修改前的钩子函数处理上传的图片</w:t>
              </w:r>
            </w:sdtContent>
          </w:sdt>
          <w:r>
            <w:tab/>
          </w:r>
          <w:r>
            <w:t>12</w:t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_Toc31839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0"/>
                <w:sz w:val="24"/>
                <w:szCs w:val="24"/>
                <w:lang w:val="en-US" w:eastAsia="zh-CN" w:bidi="ar"/>
              </w:rPr>
              <w:id w:val="147470911"/>
              <w:placeholder>
                <w:docPart w:val="{abe6b3e7-8dcb-4fbf-b44a-42458def8a25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0"/>
                <w:sz w:val="24"/>
                <w:szCs w:val="24"/>
                <w:lang w:val="en-US" w:eastAsia="zh-CN" w:bidi="ar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8.后台模版引用--管理员登录问题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14</w:t>
          </w:r>
          <w:r>
            <w:rPr>
              <w:b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_Toc11075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  <w:id w:val="147470911"/>
              <w:placeholder>
                <w:docPart w:val="{b000cda6-3b1d-4601-ac0f-82058aee5b6c}"/>
              </w:placeholder>
            </w:sdtPr>
            <w:sdtEnd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模版布局</w:t>
              </w:r>
            </w:sdtContent>
          </w:sdt>
          <w:r>
            <w:tab/>
          </w:r>
          <w:r>
            <w:t>14</w:t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_Toc12595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  <w:id w:val="147470911"/>
              <w:placeholder>
                <w:docPart w:val="{edf6d7ad-5624-4193-9d95-cb0063ebbcf8}"/>
              </w:placeholder>
            </w:sdtPr>
            <w:sdtEndPr>
              <w:rPr>
                <w:rFonts w:asciiTheme="minorHAnsi" w:hAnsiTheme="minorHAnsi" w:eastAsiaTheme="minorEastAsia" w:cstheme="minorBidi"/>
                <w:kern w:val="0"/>
                <w:sz w:val="24"/>
                <w:szCs w:val="24"/>
                <w:lang w:val="en-US" w:eastAsia="zh-CN" w:bidi="ar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创建管理员模型 并 添加登录的代码</w:t>
              </w:r>
            </w:sdtContent>
          </w:sdt>
          <w:r>
            <w:tab/>
          </w:r>
          <w:r>
            <w:t>15</w:t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_Toc15740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0"/>
                <w:sz w:val="24"/>
                <w:szCs w:val="24"/>
                <w:lang w:val="en-US" w:eastAsia="zh-CN" w:bidi="ar"/>
              </w:rPr>
              <w:id w:val="147470911"/>
              <w:placeholder>
                <w:docPart w:val="{b17f2ee2-92a8-40ae-87ac-f3cfd840c902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0"/>
                <w:sz w:val="24"/>
                <w:szCs w:val="24"/>
                <w:lang w:val="en-US" w:eastAsia="zh-CN" w:bidi="ar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9.代码生成器参数配置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18</w:t>
          </w:r>
          <w:r>
            <w:rPr>
              <w:b/>
              <w:bCs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_Toc31876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0"/>
                <w:sz w:val="24"/>
                <w:szCs w:val="24"/>
                <w:lang w:val="en-US" w:eastAsia="zh-CN" w:bidi="ar"/>
              </w:rPr>
              <w:id w:val="147470911"/>
              <w:placeholder>
                <w:docPart w:val="{8c398400-e608-4480-a8cd-c370a5d6bc9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0"/>
                <w:sz w:val="24"/>
                <w:szCs w:val="24"/>
                <w:lang w:val="en-US" w:eastAsia="zh-CN" w:bidi="ar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无限极分类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18</w:t>
          </w:r>
          <w:r>
            <w:rPr>
              <w:b/>
              <w:bCs/>
            </w:rPr>
            <w:fldChar w:fldCharType="end"/>
          </w:r>
        </w:p>
      </w:sdtContent>
    </w:sdt>
    <w:p>
      <w:pPr>
        <w:outlineLvl w:val="2"/>
        <w:rPr>
          <w:rFonts w:hint="eastAsia"/>
          <w:lang w:val="en-US" w:eastAsia="zh-CN"/>
        </w:rPr>
      </w:pPr>
    </w:p>
    <w:p>
      <w:pPr>
        <w:tabs>
          <w:tab w:val="left" w:pos="4721"/>
        </w:tabs>
        <w:outlineLvl w:val="0"/>
        <w:rPr>
          <w:rFonts w:hint="eastAsia"/>
          <w:b/>
          <w:bCs/>
          <w:sz w:val="30"/>
          <w:szCs w:val="30"/>
          <w:lang w:val="en-US" w:eastAsia="zh-CN"/>
        </w:rPr>
        <w:sectPr>
          <w:footerReference r:id="rId3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tabs>
          <w:tab w:val="left" w:pos="4721"/>
        </w:tabs>
        <w:outlineLvl w:val="2"/>
        <w:rPr>
          <w:rFonts w:hint="eastAsia" w:eastAsiaTheme="minorEastAsia"/>
          <w:b/>
          <w:bCs/>
          <w:sz w:val="24"/>
          <w:szCs w:val="24"/>
          <w:lang w:eastAsia="zh-CN"/>
        </w:rPr>
      </w:pPr>
      <w:bookmarkStart w:id="6" w:name="_Toc1048"/>
      <w:bookmarkStart w:id="7" w:name="_Toc335"/>
      <w:bookmarkStart w:id="8" w:name="_Toc7287"/>
      <w:bookmarkStart w:id="9" w:name="_Toc2828"/>
      <w:bookmarkStart w:id="10" w:name="_Toc20548"/>
      <w:bookmarkStart w:id="11" w:name="_Toc24142"/>
      <w:bookmarkStart w:id="12" w:name="_Toc10100"/>
      <w:bookmarkStart w:id="13" w:name="_Toc18365"/>
      <w:bookmarkStart w:id="14" w:name="_Toc3255"/>
      <w:bookmarkStart w:id="15" w:name="_Toc16027"/>
      <w:bookmarkStart w:id="16" w:name="_Toc26084"/>
      <w:bookmarkStart w:id="17" w:name="_Toc27402"/>
      <w:bookmarkStart w:id="18" w:name="_Toc20589"/>
      <w:bookmarkStart w:id="19" w:name="_Toc19702"/>
      <w:bookmarkStart w:id="20" w:name="_Toc18706"/>
      <w:bookmarkStart w:id="21" w:name="_Toc29656"/>
      <w:bookmarkStart w:id="22" w:name="_Toc22370"/>
      <w:bookmarkStart w:id="23" w:name="_Toc17531"/>
      <w:bookmarkStart w:id="24" w:name="_Toc20418"/>
      <w:bookmarkStart w:id="25" w:name="_Toc28869"/>
      <w:bookmarkStart w:id="26" w:name="_Toc8132"/>
      <w:bookmarkStart w:id="27" w:name="_Toc8701"/>
      <w:bookmarkStart w:id="28" w:name="_Toc6923"/>
      <w:r>
        <w:rPr>
          <w:rFonts w:hint="eastAsia"/>
          <w:b/>
          <w:bCs/>
          <w:sz w:val="30"/>
          <w:szCs w:val="30"/>
          <w:lang w:val="en-US" w:eastAsia="zh-CN"/>
        </w:rPr>
        <w:t>1.</w:t>
      </w:r>
      <w:r>
        <w:rPr>
          <w:rFonts w:hint="eastAsia"/>
          <w:b/>
          <w:bCs/>
          <w:sz w:val="30"/>
          <w:szCs w:val="30"/>
          <w:lang w:eastAsia="zh-CN"/>
        </w:rPr>
        <w:t>商城开发说明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>
      <w:pPr>
        <w:tabs>
          <w:tab w:val="left" w:pos="2375"/>
        </w:tabs>
        <w:jc w:val="left"/>
      </w:pPr>
      <w:r>
        <w:drawing>
          <wp:inline distT="0" distB="0" distL="114300" distR="114300">
            <wp:extent cx="5272405" cy="2900680"/>
            <wp:effectExtent l="0" t="0" r="4445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845820"/>
            <wp:effectExtent l="0" t="0" r="254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127125"/>
            <wp:effectExtent l="0" t="0" r="8890" b="158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2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899795"/>
            <wp:effectExtent l="0" t="0" r="508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9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375"/>
        </w:tabs>
        <w:jc w:val="left"/>
        <w:rPr>
          <w:rFonts w:hint="eastAsia"/>
          <w:b/>
          <w:bCs/>
          <w:sz w:val="30"/>
          <w:szCs w:val="30"/>
          <w:lang w:val="en-US" w:eastAsia="zh-CN"/>
        </w:rPr>
      </w:pPr>
      <w:bookmarkStart w:id="29" w:name="_Toc3699"/>
      <w:bookmarkStart w:id="30" w:name="_Toc562"/>
      <w:bookmarkStart w:id="31" w:name="_Toc26346"/>
      <w:bookmarkStart w:id="32" w:name="_Toc30235"/>
    </w:p>
    <w:p>
      <w:pPr>
        <w:tabs>
          <w:tab w:val="left" w:pos="2375"/>
        </w:tabs>
        <w:jc w:val="left"/>
        <w:rPr>
          <w:rFonts w:hint="eastAsia"/>
          <w:b/>
          <w:bCs/>
          <w:sz w:val="30"/>
          <w:szCs w:val="30"/>
          <w:lang w:val="en-US" w:eastAsia="zh-CN"/>
        </w:rPr>
      </w:pPr>
    </w:p>
    <w:p>
      <w:pPr>
        <w:tabs>
          <w:tab w:val="left" w:pos="2375"/>
        </w:tabs>
        <w:jc w:val="left"/>
        <w:rPr>
          <w:rFonts w:hint="eastAsia"/>
          <w:b/>
          <w:bCs/>
          <w:sz w:val="30"/>
          <w:szCs w:val="30"/>
          <w:lang w:val="en-US" w:eastAsia="zh-CN"/>
        </w:rPr>
      </w:pPr>
    </w:p>
    <w:p>
      <w:pPr>
        <w:tabs>
          <w:tab w:val="left" w:pos="2375"/>
        </w:tabs>
        <w:jc w:val="left"/>
        <w:rPr>
          <w:rFonts w:hint="eastAsia"/>
          <w:b/>
          <w:bCs/>
          <w:sz w:val="30"/>
          <w:szCs w:val="30"/>
          <w:lang w:val="en-US" w:eastAsia="zh-CN"/>
        </w:rPr>
      </w:pPr>
    </w:p>
    <w:p>
      <w:pPr>
        <w:tabs>
          <w:tab w:val="left" w:pos="2375"/>
        </w:tabs>
        <w:jc w:val="left"/>
        <w:rPr>
          <w:rFonts w:hint="eastAsia"/>
          <w:b/>
          <w:bCs/>
          <w:sz w:val="30"/>
          <w:szCs w:val="30"/>
          <w:lang w:val="en-US" w:eastAsia="zh-CN"/>
        </w:rPr>
      </w:pPr>
    </w:p>
    <w:p>
      <w:pPr>
        <w:tabs>
          <w:tab w:val="left" w:pos="2375"/>
        </w:tabs>
        <w:jc w:val="left"/>
        <w:rPr>
          <w:rFonts w:hint="eastAsia"/>
          <w:b/>
          <w:bCs/>
          <w:sz w:val="30"/>
          <w:szCs w:val="30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tabs>
          <w:tab w:val="left" w:pos="2375"/>
        </w:tabs>
        <w:jc w:val="left"/>
        <w:rPr>
          <w:rFonts w:hint="eastAsia" w:eastAsiaTheme="minorEastAsia"/>
          <w:b/>
          <w:bCs/>
          <w:sz w:val="30"/>
          <w:szCs w:val="30"/>
          <w:lang w:val="en-US" w:eastAsia="zh-CN"/>
        </w:rPr>
      </w:pPr>
      <w:bookmarkStart w:id="33" w:name="_Toc11315"/>
      <w:bookmarkStart w:id="34" w:name="_Toc19052"/>
      <w:bookmarkStart w:id="35" w:name="_Toc24106"/>
      <w:bookmarkStart w:id="36" w:name="_Toc29445"/>
      <w:bookmarkStart w:id="37" w:name="_Toc8533"/>
      <w:bookmarkStart w:id="38" w:name="_Toc30442"/>
      <w:bookmarkStart w:id="39" w:name="_Toc11392"/>
      <w:bookmarkStart w:id="40" w:name="_Toc18111"/>
      <w:bookmarkStart w:id="41" w:name="_Toc27876"/>
      <w:bookmarkStart w:id="42" w:name="_Toc11559"/>
      <w:bookmarkStart w:id="43" w:name="_Toc24154"/>
      <w:bookmarkStart w:id="44" w:name="_Toc20969"/>
      <w:bookmarkStart w:id="45" w:name="_Toc23276"/>
      <w:bookmarkStart w:id="46" w:name="_Toc6624"/>
      <w:bookmarkStart w:id="47" w:name="_Toc26889"/>
      <w:bookmarkStart w:id="48" w:name="_Toc7655"/>
      <w:bookmarkStart w:id="49" w:name="_Toc28629"/>
      <w:bookmarkStart w:id="50" w:name="_Toc24963"/>
      <w:r>
        <w:rPr>
          <w:rFonts w:hint="eastAsia"/>
          <w:b/>
          <w:bCs/>
          <w:sz w:val="30"/>
          <w:szCs w:val="30"/>
          <w:lang w:val="en-US" w:eastAsia="zh-CN"/>
        </w:rPr>
        <w:t>2.商品表创建示例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>
      <w:pPr>
        <w:tabs>
          <w:tab w:val="left" w:pos="2375"/>
        </w:tabs>
        <w:jc w:val="left"/>
      </w:pPr>
      <w:r>
        <w:drawing>
          <wp:inline distT="0" distB="0" distL="114300" distR="114300">
            <wp:extent cx="5270500" cy="810895"/>
            <wp:effectExtent l="0" t="0" r="635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375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Decimal </w:t>
      </w:r>
      <w:r>
        <w:drawing>
          <wp:inline distT="0" distB="0" distL="114300" distR="114300">
            <wp:extent cx="6103620" cy="3028950"/>
            <wp:effectExtent l="0" t="0" r="1143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375"/>
        </w:tabs>
        <w:jc w:val="left"/>
      </w:pPr>
      <w:r>
        <w:drawing>
          <wp:inline distT="0" distB="0" distL="114300" distR="114300">
            <wp:extent cx="5272405" cy="1190625"/>
            <wp:effectExtent l="0" t="0" r="444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375"/>
        </w:tabs>
        <w:jc w:val="left"/>
      </w:pPr>
      <w:r>
        <w:drawing>
          <wp:inline distT="0" distB="0" distL="114300" distR="114300">
            <wp:extent cx="5271770" cy="1713230"/>
            <wp:effectExtent l="0" t="0" r="508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1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375"/>
        </w:tabs>
        <w:jc w:val="left"/>
      </w:pPr>
    </w:p>
    <w:p>
      <w:pPr>
        <w:tabs>
          <w:tab w:val="left" w:pos="2375"/>
        </w:tabs>
        <w:jc w:val="left"/>
      </w:pPr>
    </w:p>
    <w:p>
      <w:pPr>
        <w:tabs>
          <w:tab w:val="left" w:pos="2375"/>
        </w:tabs>
        <w:jc w:val="lef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tabs>
          <w:tab w:val="left" w:pos="2375"/>
        </w:tabs>
        <w:jc w:val="left"/>
        <w:rPr>
          <w:rFonts w:hint="eastAsia"/>
          <w:b/>
          <w:bCs/>
          <w:sz w:val="30"/>
          <w:szCs w:val="30"/>
          <w:lang w:val="en-US" w:eastAsia="zh-CN"/>
        </w:rPr>
      </w:pPr>
      <w:bookmarkStart w:id="51" w:name="_Toc1052"/>
      <w:bookmarkStart w:id="52" w:name="_Toc25041"/>
      <w:bookmarkStart w:id="53" w:name="_Toc12280"/>
      <w:bookmarkStart w:id="54" w:name="_Toc26525"/>
      <w:bookmarkStart w:id="55" w:name="_Toc10959"/>
      <w:bookmarkStart w:id="56" w:name="_Toc26265"/>
      <w:bookmarkStart w:id="57" w:name="_Toc17031"/>
      <w:bookmarkStart w:id="58" w:name="_Toc9374"/>
      <w:bookmarkStart w:id="59" w:name="_Toc25299"/>
      <w:bookmarkStart w:id="60" w:name="_Toc28362"/>
      <w:bookmarkStart w:id="61" w:name="_Toc10090"/>
      <w:bookmarkStart w:id="62" w:name="_Toc26267"/>
      <w:bookmarkStart w:id="63" w:name="_Toc2332"/>
      <w:bookmarkStart w:id="64" w:name="_Toc23666"/>
      <w:bookmarkStart w:id="65" w:name="_Toc2434"/>
      <w:bookmarkStart w:id="66" w:name="_Toc10648"/>
      <w:bookmarkStart w:id="67" w:name="_Toc8048"/>
      <w:bookmarkStart w:id="68" w:name="_Toc16773"/>
      <w:r>
        <w:rPr>
          <w:rFonts w:hint="eastAsia"/>
          <w:b/>
          <w:bCs/>
          <w:sz w:val="30"/>
          <w:szCs w:val="30"/>
          <w:lang w:val="en-US" w:eastAsia="zh-CN"/>
        </w:rPr>
        <w:t>3.几点注意事项与缩略图</w:t>
      </w:r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</w:p>
    <w:p>
      <w:pPr>
        <w:jc w:val="both"/>
      </w:pPr>
      <w:r>
        <w:drawing>
          <wp:inline distT="0" distB="0" distL="114300" distR="114300">
            <wp:extent cx="5273675" cy="2454910"/>
            <wp:effectExtent l="0" t="0" r="3175" b="254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1350645"/>
            <wp:effectExtent l="0" t="0" r="5715" b="190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50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69230" cy="1382395"/>
            <wp:effectExtent l="0" t="0" r="7620" b="825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941"/>
        </w:tabs>
        <w:ind w:left="988"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bookmarkStart w:id="69" w:name="_Toc7969"/>
      <w:bookmarkStart w:id="70" w:name="_Toc3823"/>
      <w:bookmarkStart w:id="71" w:name="_Toc29226"/>
      <w:bookmarkStart w:id="72" w:name="_Toc14886"/>
      <w:bookmarkStart w:id="73" w:name="_Toc26172"/>
      <w:bookmarkStart w:id="74" w:name="_Toc10945"/>
      <w:bookmarkStart w:id="75" w:name="_Toc30897"/>
      <w:bookmarkStart w:id="76" w:name="_Toc19888"/>
      <w:bookmarkStart w:id="77" w:name="_Toc15124"/>
      <w:bookmarkStart w:id="78" w:name="_Toc3068"/>
      <w:bookmarkStart w:id="79" w:name="_Toc5206"/>
      <w:bookmarkStart w:id="80" w:name="_Toc11139"/>
      <w:bookmarkStart w:id="81" w:name="_Toc7213"/>
      <w:bookmarkStart w:id="82" w:name="_Toc4560"/>
      <w:bookmarkStart w:id="83" w:name="_Toc19684"/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实例化上传类 upload()</w:t>
      </w:r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p>
      <w:pPr>
        <w:numPr>
          <w:ilvl w:val="0"/>
          <w:numId w:val="0"/>
        </w:numPr>
        <w:tabs>
          <w:tab w:val="left" w:pos="941"/>
        </w:tabs>
        <w:ind w:left="988"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bookmarkStart w:id="84" w:name="_Toc19047"/>
      <w:bookmarkStart w:id="85" w:name="_Toc14011"/>
      <w:bookmarkStart w:id="86" w:name="_Toc16318"/>
      <w:bookmarkStart w:id="87" w:name="_Toc24119"/>
      <w:bookmarkStart w:id="88" w:name="_Toc9846"/>
      <w:bookmarkStart w:id="89" w:name="_Toc2973"/>
      <w:bookmarkStart w:id="90" w:name="_Toc28228"/>
      <w:bookmarkStart w:id="91" w:name="_Toc1366"/>
      <w:bookmarkStart w:id="92" w:name="_Toc32024"/>
      <w:bookmarkStart w:id="93" w:name="_Toc18061"/>
      <w:bookmarkStart w:id="94" w:name="_Toc21009"/>
      <w:bookmarkStart w:id="95" w:name="_Toc12026"/>
      <w:bookmarkStart w:id="96" w:name="_Toc14504"/>
      <w:bookmarkStart w:id="97" w:name="_Toc3065"/>
      <w:bookmarkStart w:id="98" w:name="_Toc2996"/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设置附件大小maxSize</w:t>
      </w:r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</w:p>
    <w:p>
      <w:pPr>
        <w:numPr>
          <w:ilvl w:val="0"/>
          <w:numId w:val="0"/>
        </w:numPr>
        <w:tabs>
          <w:tab w:val="left" w:pos="941"/>
        </w:tabs>
        <w:ind w:left="988"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bookmarkStart w:id="99" w:name="_Toc8498"/>
      <w:bookmarkStart w:id="100" w:name="_Toc29756"/>
      <w:bookmarkStart w:id="101" w:name="_Toc6324"/>
      <w:bookmarkStart w:id="102" w:name="_Toc3209"/>
      <w:bookmarkStart w:id="103" w:name="_Toc23657"/>
      <w:bookmarkStart w:id="104" w:name="_Toc881"/>
      <w:bookmarkStart w:id="105" w:name="_Toc31345"/>
      <w:bookmarkStart w:id="106" w:name="_Toc16724"/>
      <w:bookmarkStart w:id="107" w:name="_Toc20515"/>
      <w:bookmarkStart w:id="108" w:name="_Toc21462"/>
      <w:bookmarkStart w:id="109" w:name="_Toc8602"/>
      <w:bookmarkStart w:id="110" w:name="_Toc27421"/>
      <w:bookmarkStart w:id="111" w:name="_Toc24438"/>
      <w:bookmarkStart w:id="112" w:name="_Toc18512"/>
      <w:bookmarkStart w:id="113" w:name="_Toc7543"/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设置图片类型 exts</w:t>
      </w:r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</w:p>
    <w:p>
      <w:pPr>
        <w:numPr>
          <w:ilvl w:val="0"/>
          <w:numId w:val="0"/>
        </w:numPr>
        <w:tabs>
          <w:tab w:val="left" w:pos="941"/>
        </w:tabs>
        <w:ind w:left="988" w:leftChars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bookmarkStart w:id="114" w:name="_Toc30902"/>
      <w:bookmarkStart w:id="115" w:name="_Toc26670"/>
      <w:bookmarkStart w:id="116" w:name="_Toc18278"/>
      <w:bookmarkStart w:id="117" w:name="_Toc9273"/>
      <w:bookmarkStart w:id="118" w:name="_Toc3572"/>
      <w:bookmarkStart w:id="119" w:name="_Toc31097"/>
      <w:bookmarkStart w:id="120" w:name="_Toc19223"/>
      <w:bookmarkStart w:id="121" w:name="_Toc3414"/>
      <w:bookmarkStart w:id="122" w:name="_Toc29986"/>
      <w:bookmarkStart w:id="123" w:name="_Toc910"/>
      <w:bookmarkStart w:id="124" w:name="_Toc10000"/>
      <w:bookmarkStart w:id="125" w:name="_Toc23817"/>
      <w:bookmarkStart w:id="126" w:name="_Toc18538"/>
      <w:bookmarkStart w:id="127" w:name="_Toc23992"/>
      <w:bookmarkStart w:id="128" w:name="_Toc6612"/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设置上传根目录 rootPath   savePath 图片二级目录的名称</w:t>
      </w:r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</w:p>
    <w:p>
      <w:pPr>
        <w:numPr>
          <w:ilvl w:val="0"/>
          <w:numId w:val="0"/>
        </w:numPr>
        <w:tabs>
          <w:tab w:val="left" w:pos="941"/>
        </w:tabs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076190" cy="1514475"/>
            <wp:effectExtent l="0" t="0" r="10160" b="952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941"/>
        </w:tabs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bookmarkStart w:id="129" w:name="_Toc32668"/>
      <w:bookmarkStart w:id="130" w:name="_Toc32440"/>
      <w:bookmarkStart w:id="131" w:name="_Toc16537"/>
      <w:bookmarkStart w:id="132" w:name="_Toc23352"/>
      <w:bookmarkStart w:id="133" w:name="_Toc4740"/>
      <w:bookmarkStart w:id="134" w:name="_Toc26105"/>
      <w:bookmarkStart w:id="135" w:name="_Toc11512"/>
      <w:bookmarkStart w:id="136" w:name="_Toc677"/>
      <w:bookmarkStart w:id="137" w:name="_Toc22872"/>
      <w:bookmarkStart w:id="138" w:name="_Toc2087"/>
      <w:bookmarkStart w:id="139" w:name="_Toc3704"/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缩略图  new think\image();   打开要处理的图片 open   thumb</w:t>
      </w:r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 </w:t>
      </w:r>
    </w:p>
    <w:p>
      <w:pPr>
        <w:widowControl w:val="0"/>
        <w:numPr>
          <w:ilvl w:val="0"/>
          <w:numId w:val="0"/>
        </w:numPr>
        <w:tabs>
          <w:tab w:val="left" w:pos="941"/>
        </w:tabs>
        <w:jc w:val="left"/>
      </w:pPr>
      <w:r>
        <w:drawing>
          <wp:inline distT="0" distB="0" distL="114300" distR="114300">
            <wp:extent cx="5270500" cy="2011680"/>
            <wp:effectExtent l="0" t="0" r="6350" b="762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941"/>
        </w:tabs>
        <w:jc w:val="left"/>
      </w:pPr>
    </w:p>
    <w:p>
      <w:pPr>
        <w:widowControl w:val="0"/>
        <w:numPr>
          <w:ilvl w:val="0"/>
          <w:numId w:val="0"/>
        </w:numPr>
        <w:tabs>
          <w:tab w:val="left" w:pos="941"/>
        </w:tabs>
        <w:jc w:val="left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优化缩略图</w:t>
      </w:r>
    </w:p>
    <w:p>
      <w:pPr>
        <w:widowControl w:val="0"/>
        <w:numPr>
          <w:ilvl w:val="0"/>
          <w:numId w:val="0"/>
        </w:numPr>
        <w:tabs>
          <w:tab w:val="left" w:pos="941"/>
        </w:tabs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569460" cy="2951480"/>
            <wp:effectExtent l="0" t="0" r="2540" b="1270"/>
            <wp:docPr id="8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9460" cy="295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06620" cy="3088005"/>
            <wp:effectExtent l="0" t="0" r="17780" b="17145"/>
            <wp:docPr id="8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6620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81295" cy="2841625"/>
            <wp:effectExtent l="0" t="0" r="14605" b="15875"/>
            <wp:docPr id="8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84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2475" cy="2434590"/>
            <wp:effectExtent l="0" t="0" r="3175" b="3810"/>
            <wp:docPr id="8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2475" cy="243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路径保存到表字段里。</w:t>
      </w:r>
    </w:p>
    <w:p>
      <w:pPr>
        <w:widowControl w:val="0"/>
        <w:numPr>
          <w:ilvl w:val="0"/>
          <w:numId w:val="0"/>
        </w:numPr>
        <w:tabs>
          <w:tab w:val="left" w:pos="941"/>
        </w:tabs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问题：数据表只创建了一个缩略图字段，动态封装缩略图意义何在？</w:t>
      </w:r>
    </w:p>
    <w:p>
      <w:pP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</w:p>
    <w:p>
      <w:pPr>
        <w:tabs>
          <w:tab w:val="left" w:pos="6897"/>
        </w:tabs>
        <w:jc w:val="left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cstheme="minorBidi"/>
          <w:kern w:val="0"/>
          <w:sz w:val="24"/>
          <w:szCs w:val="24"/>
          <w:lang w:val="en-US" w:eastAsia="zh-CN" w:bidi="ar"/>
        </w:rPr>
        <w:tab/>
      </w:r>
    </w:p>
    <w:p>
      <w:pPr>
        <w:widowControl w:val="0"/>
        <w:numPr>
          <w:ilvl w:val="0"/>
          <w:numId w:val="0"/>
        </w:numPr>
        <w:tabs>
          <w:tab w:val="left" w:pos="941"/>
        </w:tabs>
        <w:jc w:val="left"/>
        <w:rPr>
          <w:rFonts w:hint="eastAsia"/>
          <w:b/>
          <w:bCs/>
          <w:sz w:val="32"/>
          <w:szCs w:val="32"/>
          <w:lang w:val="en-US" w:eastAsia="zh-CN"/>
        </w:rPr>
      </w:pPr>
      <w:bookmarkStart w:id="140" w:name="_Toc29805"/>
      <w:bookmarkStart w:id="141" w:name="_Toc16594"/>
      <w:bookmarkStart w:id="142" w:name="_Toc16462"/>
      <w:bookmarkStart w:id="143" w:name="_Toc14932"/>
      <w:bookmarkStart w:id="144" w:name="_Toc21623"/>
      <w:bookmarkStart w:id="145" w:name="_Toc20700"/>
      <w:bookmarkStart w:id="146" w:name="_Toc3267"/>
      <w:bookmarkStart w:id="147" w:name="_Toc10131"/>
      <w:bookmarkStart w:id="148" w:name="_Toc13523"/>
      <w:bookmarkStart w:id="149" w:name="_Toc23619"/>
      <w:bookmarkStart w:id="150" w:name="_Toc2115"/>
      <w:bookmarkStart w:id="151" w:name="_Toc21179"/>
      <w:bookmarkStart w:id="152" w:name="_Toc5432"/>
      <w:bookmarkStart w:id="153" w:name="_Toc15874"/>
      <w:bookmarkStart w:id="154" w:name="_Toc30365"/>
      <w:bookmarkStart w:id="155" w:name="_Toc28144"/>
      <w:bookmarkStart w:id="156" w:name="_Toc20053"/>
      <w:bookmarkStart w:id="157" w:name="_Toc22972"/>
      <w:r>
        <w:rPr>
          <w:rFonts w:hint="eastAsia"/>
          <w:b/>
          <w:bCs/>
          <w:sz w:val="32"/>
          <w:szCs w:val="32"/>
          <w:lang w:val="en-US" w:eastAsia="zh-CN"/>
        </w:rPr>
        <w:t>4.商品列表页--搜索--排序--翻页</w:t>
      </w:r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</w:p>
    <w:p>
      <w:pPr>
        <w:widowControl w:val="0"/>
        <w:numPr>
          <w:ilvl w:val="0"/>
          <w:numId w:val="0"/>
        </w:numPr>
        <w:tabs>
          <w:tab w:val="left" w:pos="941"/>
        </w:tabs>
        <w:jc w:val="left"/>
        <w:rPr>
          <w:rFonts w:hint="eastAsia" w:eastAsiaTheme="minorEastAsia"/>
          <w:b/>
          <w:bCs/>
          <w:color w:val="FF0000"/>
          <w:lang w:val="en-US" w:eastAsia="zh-CN"/>
        </w:rPr>
      </w:pPr>
      <w:r>
        <w:drawing>
          <wp:inline distT="0" distB="0" distL="114300" distR="114300">
            <wp:extent cx="3133090" cy="2486025"/>
            <wp:effectExtent l="0" t="0" r="10160" b="952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  <w:lang w:val="en-US" w:eastAsia="zh-CN"/>
        </w:rPr>
        <w:t>主要逻辑都在模型里实现</w:t>
      </w:r>
    </w:p>
    <w:p>
      <w:pPr>
        <w:widowControl w:val="0"/>
        <w:numPr>
          <w:ilvl w:val="0"/>
          <w:numId w:val="0"/>
        </w:numPr>
        <w:tabs>
          <w:tab w:val="left" w:pos="941"/>
        </w:tabs>
        <w:jc w:val="left"/>
      </w:pPr>
      <w:r>
        <w:drawing>
          <wp:inline distT="0" distB="0" distL="114300" distR="114300">
            <wp:extent cx="5270500" cy="2451735"/>
            <wp:effectExtent l="0" t="0" r="6350" b="571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260"/>
        </w:tabs>
        <w:ind w:firstLine="210" w:firstLineChars="10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bookmarkStart w:id="158" w:name="_Toc20609"/>
      <w:bookmarkStart w:id="159" w:name="_Toc10731"/>
      <w:bookmarkStart w:id="160" w:name="_Toc25918"/>
      <w:bookmarkStart w:id="161" w:name="_Toc28859"/>
      <w:bookmarkStart w:id="162" w:name="_Toc12841"/>
      <w:bookmarkStart w:id="163" w:name="_Toc14803"/>
      <w:bookmarkStart w:id="164" w:name="_Toc16831"/>
      <w:bookmarkStart w:id="165" w:name="_Toc30894"/>
      <w:bookmarkStart w:id="166" w:name="_Toc3819"/>
      <w:bookmarkStart w:id="167" w:name="_Toc30178"/>
      <w:bookmarkStart w:id="168" w:name="_Toc31091"/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Onclick=parentNode.submit()</w:t>
      </w:r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</w:p>
    <w:p>
      <w:pPr>
        <w:tabs>
          <w:tab w:val="left" w:pos="1260"/>
        </w:tabs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  <w:sectPr>
          <w:footerReference r:id="rId4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tabs>
          <w:tab w:val="left" w:pos="1260"/>
        </w:tabs>
        <w:jc w:val="left"/>
        <w:rPr>
          <w:rFonts w:hint="eastAsia" w:eastAsiaTheme="minorEastAsia"/>
          <w:b/>
          <w:bCs/>
          <w:sz w:val="32"/>
          <w:szCs w:val="32"/>
          <w:lang w:val="en-US" w:eastAsia="zh-CN"/>
        </w:rPr>
      </w:pPr>
      <w:bookmarkStart w:id="169" w:name="_Toc29952"/>
      <w:r>
        <w:rPr>
          <w:rFonts w:hint="eastAsia"/>
          <w:b/>
          <w:bCs/>
          <w:sz w:val="32"/>
          <w:szCs w:val="32"/>
          <w:lang w:val="en-US" w:eastAsia="zh-CN"/>
        </w:rPr>
        <w:t>5.锁机制</w:t>
      </w:r>
      <w:bookmarkEnd w:id="169"/>
    </w:p>
    <w:p>
      <w:pPr>
        <w:numPr>
          <w:ilvl w:val="0"/>
          <w:numId w:val="0"/>
        </w:numPr>
        <w:tabs>
          <w:tab w:val="left" w:pos="1260"/>
        </w:tabs>
        <w:jc w:val="left"/>
        <w:rPr>
          <w:rFonts w:hint="eastAsia" w:cstheme="minorBidi"/>
          <w:b/>
          <w:bCs/>
          <w:kern w:val="2"/>
          <w:sz w:val="30"/>
          <w:szCs w:val="30"/>
          <w:lang w:val="en-US" w:eastAsia="zh-CN" w:bidi="ar-SA"/>
        </w:rPr>
      </w:pPr>
      <w:r>
        <w:drawing>
          <wp:inline distT="0" distB="0" distL="114300" distR="114300">
            <wp:extent cx="5271770" cy="1257300"/>
            <wp:effectExtent l="0" t="0" r="5080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1260"/>
        </w:tabs>
        <w:ind w:firstLine="210" w:firstLineChars="100"/>
        <w:jc w:val="left"/>
      </w:pPr>
      <w:r>
        <w:rPr>
          <w:rFonts w:hint="eastAsia" w:cstheme="minorBidi"/>
          <w:b w:val="0"/>
          <w:bCs w:val="0"/>
          <w:kern w:val="2"/>
          <w:sz w:val="21"/>
          <w:szCs w:val="21"/>
          <w:lang w:val="en-US" w:eastAsia="zh-CN" w:bidi="ar-SA"/>
        </w:rPr>
        <w:t xml:space="preserve">并发操作问题 如：库存 </w:t>
      </w:r>
      <w:r>
        <w:drawing>
          <wp:inline distT="0" distB="0" distL="114300" distR="114300">
            <wp:extent cx="5269230" cy="2326005"/>
            <wp:effectExtent l="0" t="0" r="7620" b="1714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</w:pPr>
      <w:bookmarkStart w:id="170" w:name="_Toc880"/>
      <w:bookmarkStart w:id="171" w:name="_Toc24828"/>
      <w:bookmarkStart w:id="172" w:name="_Toc1674"/>
      <w:bookmarkStart w:id="173" w:name="_Toc18092"/>
      <w:bookmarkStart w:id="174" w:name="_Toc28001"/>
      <w:bookmarkStart w:id="175" w:name="_Toc28741"/>
      <w:bookmarkStart w:id="176" w:name="_Toc31847"/>
      <w:bookmarkStart w:id="177" w:name="_Toc11621"/>
      <w:bookmarkStart w:id="178" w:name="_Toc27773"/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如：秒杀活动  1.锁   2.性能  数据库吞吐量</w:t>
      </w:r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</w:p>
    <w:p>
      <w:pPr>
        <w:jc w:val="left"/>
      </w:pPr>
      <w:r>
        <w:drawing>
          <wp:inline distT="0" distB="0" distL="114300" distR="114300">
            <wp:extent cx="5485130" cy="1892935"/>
            <wp:effectExtent l="0" t="0" r="1270" b="1206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189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 </w:t>
      </w:r>
      <w:bookmarkStart w:id="179" w:name="_Toc31726"/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 </w:t>
      </w:r>
      <w:bookmarkStart w:id="180" w:name="_Toc8428"/>
      <w:bookmarkStart w:id="181" w:name="_Toc8648"/>
      <w:bookmarkStart w:id="182" w:name="_Toc7503"/>
      <w:bookmarkStart w:id="183" w:name="_Toc29637"/>
      <w:bookmarkStart w:id="184" w:name="_Toc29270"/>
      <w:r>
        <w:rPr>
          <w:rFonts w:hint="eastAsia" w:cstheme="minorBidi"/>
          <w:b w:val="0"/>
          <w:bCs w:val="0"/>
          <w:kern w:val="2"/>
          <w:sz w:val="24"/>
          <w:szCs w:val="32"/>
          <w:lang w:val="en-US" w:eastAsia="zh-CN" w:bidi="ar-SA"/>
        </w:rPr>
        <w:t>PHP 文件锁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   开启锁flock      释放锁 flock()   fclose()</w:t>
      </w:r>
      <w:bookmarkEnd w:id="179"/>
      <w:bookmarkEnd w:id="180"/>
      <w:bookmarkEnd w:id="181"/>
      <w:bookmarkEnd w:id="182"/>
      <w:bookmarkEnd w:id="183"/>
      <w:bookmarkEnd w:id="184"/>
    </w:p>
    <w:p>
      <w:pP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2840990" cy="914400"/>
            <wp:effectExtent l="0" t="0" r="16510" b="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4099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60"/>
        </w:tabs>
        <w:jc w:val="left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680075" cy="875030"/>
            <wp:effectExtent l="0" t="0" r="15875" b="127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0075" cy="875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60"/>
        </w:tabs>
        <w:jc w:val="left"/>
        <w:rPr>
          <w:rFonts w:hint="eastAsia" w:eastAsiaTheme="minorEastAsia"/>
          <w:b/>
          <w:bCs/>
          <w:sz w:val="30"/>
          <w:szCs w:val="30"/>
          <w:lang w:val="en-US" w:eastAsia="zh-CN"/>
        </w:rPr>
      </w:pPr>
      <w:bookmarkStart w:id="185" w:name="_Toc30048"/>
      <w:bookmarkStart w:id="186" w:name="_Toc19351"/>
      <w:bookmarkStart w:id="187" w:name="_Toc24902"/>
      <w:bookmarkStart w:id="188" w:name="_Toc6298"/>
      <w:bookmarkStart w:id="189" w:name="_Toc13288"/>
      <w:bookmarkStart w:id="190" w:name="_Toc26482"/>
      <w:bookmarkStart w:id="191" w:name="_Toc15834"/>
      <w:bookmarkStart w:id="192" w:name="_Toc3444"/>
      <w:bookmarkStart w:id="193" w:name="_Toc27714"/>
      <w:bookmarkStart w:id="194" w:name="_Toc11599"/>
      <w:bookmarkStart w:id="195" w:name="_Toc16488"/>
      <w:r>
        <w:rPr>
          <w:rFonts w:hint="eastAsia"/>
          <w:b/>
          <w:bCs/>
          <w:sz w:val="30"/>
          <w:szCs w:val="30"/>
          <w:lang w:val="en-US" w:eastAsia="zh-CN"/>
        </w:rPr>
        <w:t>6.时间插件--XSS过滤</w:t>
      </w:r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</w:p>
    <w:p>
      <w:pPr>
        <w:tabs>
          <w:tab w:val="left" w:pos="2760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Datepicker 时间插件</w:t>
      </w:r>
    </w:p>
    <w:p>
      <w:pPr>
        <w:tabs>
          <w:tab w:val="left" w:pos="2760"/>
        </w:tabs>
        <w:jc w:val="left"/>
      </w:pPr>
      <w:r>
        <w:drawing>
          <wp:inline distT="0" distB="0" distL="114300" distR="114300">
            <wp:extent cx="5268595" cy="1012825"/>
            <wp:effectExtent l="0" t="0" r="8255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791210"/>
            <wp:effectExtent l="0" t="0" r="4445" b="889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60"/>
        </w:tabs>
        <w:jc w:val="left"/>
      </w:pPr>
      <w:r>
        <w:drawing>
          <wp:inline distT="0" distB="0" distL="114300" distR="114300">
            <wp:extent cx="5878830" cy="1550035"/>
            <wp:effectExtent l="0" t="0" r="7620" b="1206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60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I()函数过滤问题    datault_filter</w:t>
      </w:r>
    </w:p>
    <w:p>
      <w:pPr>
        <w:tabs>
          <w:tab w:val="left" w:pos="2760"/>
        </w:tabs>
        <w:jc w:val="left"/>
      </w:pPr>
      <w:r>
        <w:drawing>
          <wp:inline distT="0" distB="0" distL="114300" distR="114300">
            <wp:extent cx="5267325" cy="3094355"/>
            <wp:effectExtent l="0" t="0" r="9525" b="1079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4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06"/>
        </w:tabs>
        <w:jc w:val="left"/>
        <w:rPr>
          <w:rFonts w:hint="eastAsia" w:cstheme="minorBidi"/>
          <w:kern w:val="0"/>
          <w:sz w:val="24"/>
          <w:szCs w:val="24"/>
          <w:lang w:val="en-US" w:eastAsia="zh-CN" w:bidi="ar"/>
        </w:rPr>
      </w:pPr>
      <w:r>
        <w:rPr>
          <w:rFonts w:hint="eastAsia" w:cstheme="minorBidi"/>
          <w:kern w:val="0"/>
          <w:sz w:val="24"/>
          <w:szCs w:val="24"/>
          <w:lang w:val="en-US" w:eastAsia="zh-CN" w:bidi="ar"/>
        </w:rPr>
        <w:t xml:space="preserve"> 如果不过滤，容易受到攻击  如：跨站脚本攻击，挂代码获取session等</w:t>
      </w:r>
    </w:p>
    <w:p>
      <w:pPr>
        <w:tabs>
          <w:tab w:val="left" w:pos="1406"/>
        </w:tabs>
        <w:jc w:val="left"/>
        <w:rPr>
          <w:rFonts w:hint="eastAsia" w:cstheme="minorBidi"/>
          <w:kern w:val="0"/>
          <w:sz w:val="24"/>
          <w:szCs w:val="24"/>
          <w:lang w:val="en-US" w:eastAsia="zh-CN" w:bidi="ar"/>
        </w:rPr>
      </w:pPr>
      <w:r>
        <w:rPr>
          <w:rFonts w:hint="eastAsia" w:cstheme="minorBidi"/>
          <w:kern w:val="0"/>
          <w:sz w:val="24"/>
          <w:szCs w:val="24"/>
          <w:lang w:val="en-US" w:eastAsia="zh-CN" w:bidi="ar"/>
        </w:rPr>
        <w:t>扩展：XSS(跨站脚本攻击)两种形式：输入JS代码 or html 代码导致页面混乱。</w:t>
      </w:r>
    </w:p>
    <w:p>
      <w:pPr>
        <w:tabs>
          <w:tab w:val="left" w:pos="1406"/>
        </w:tabs>
        <w:jc w:val="left"/>
        <w:rPr>
          <w:rFonts w:hint="eastAsia" w:cstheme="minorBidi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457825" cy="669290"/>
            <wp:effectExtent l="0" t="0" r="9525" b="1651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66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06"/>
        </w:tabs>
        <w:jc w:val="left"/>
        <w:rPr>
          <w:rFonts w:hint="eastAsia" w:eastAsiaTheme="minorEastAsia"/>
          <w:lang w:val="en-US" w:eastAsia="zh-CN"/>
        </w:rPr>
      </w:pPr>
      <w:bookmarkStart w:id="196" w:name="_Toc24579"/>
      <w:bookmarkStart w:id="197" w:name="_Toc21698"/>
      <w:bookmarkStart w:id="198" w:name="_Toc24394"/>
      <w:bookmarkStart w:id="199" w:name="_Toc24642"/>
      <w:bookmarkStart w:id="200" w:name="_Toc31348"/>
      <w:bookmarkStart w:id="201" w:name="_Toc18176"/>
      <w:bookmarkStart w:id="202" w:name="_Toc20421"/>
      <w:bookmarkStart w:id="203" w:name="_Toc21629"/>
      <w:bookmarkStart w:id="204" w:name="_Toc7446"/>
      <w:r>
        <w:rPr>
          <w:rFonts w:hint="eastAsia"/>
          <w:lang w:val="en-US" w:eastAsia="zh-CN"/>
        </w:rPr>
        <w:t>2.在common创建函数</w:t>
      </w:r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</w:p>
    <w:p>
      <w:pPr>
        <w:tabs>
          <w:tab w:val="left" w:pos="1406"/>
        </w:tabs>
        <w:jc w:val="left"/>
      </w:pPr>
      <w:r>
        <w:drawing>
          <wp:inline distT="0" distB="0" distL="114300" distR="114300">
            <wp:extent cx="5269230" cy="1937385"/>
            <wp:effectExtent l="0" t="0" r="7620" b="571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7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06"/>
        </w:tabs>
        <w:jc w:val="left"/>
        <w:rPr>
          <w:rFonts w:hint="eastAsia"/>
          <w:lang w:val="en-US" w:eastAsia="zh-CN"/>
        </w:rPr>
      </w:pPr>
      <w:bookmarkStart w:id="205" w:name="_Toc28128"/>
      <w:bookmarkStart w:id="206" w:name="_Toc2064"/>
      <w:bookmarkStart w:id="207" w:name="_Toc19134"/>
      <w:bookmarkStart w:id="208" w:name="_Toc20768"/>
      <w:bookmarkStart w:id="209" w:name="_Toc15472"/>
      <w:bookmarkStart w:id="210" w:name="_Toc14935"/>
      <w:bookmarkStart w:id="211" w:name="_Toc28285"/>
      <w:bookmarkStart w:id="212" w:name="_Toc4023"/>
      <w:bookmarkStart w:id="213" w:name="_Toc8188"/>
      <w:r>
        <w:rPr>
          <w:rFonts w:hint="eastAsia"/>
          <w:lang w:val="en-US" w:eastAsia="zh-CN"/>
        </w:rPr>
        <w:t>3.修改配置文件让i()函数使用这个函数来过滤</w:t>
      </w:r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</w:p>
    <w:p>
      <w:pPr>
        <w:tabs>
          <w:tab w:val="left" w:pos="1406"/>
        </w:tabs>
        <w:jc w:val="left"/>
      </w:pPr>
      <w:r>
        <w:drawing>
          <wp:inline distT="0" distB="0" distL="114300" distR="114300">
            <wp:extent cx="3479165" cy="474980"/>
            <wp:effectExtent l="0" t="0" r="6985" b="127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7916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tabs>
          <w:tab w:val="right" w:leader="dot" w:pos="8306"/>
        </w:tabs>
        <w:rPr>
          <w:rFonts w:hint="eastAsia" w:cs="Times New Roman"/>
          <w:sz w:val="20"/>
          <w:szCs w:val="20"/>
          <w:lang w:eastAsia="zh-CN"/>
        </w:rPr>
      </w:pPr>
      <w:sdt>
        <w:sdtPr>
          <w:rPr>
            <w:rFonts w:ascii="宋体" w:hAnsi="宋体" w:eastAsia="宋体"/>
            <w:sz w:val="21"/>
          </w:rPr>
          <w:id w:val="147454377"/>
          <w:docPartObj>
            <w:docPartGallery w:val="Table of Contents"/>
            <w:docPartUnique/>
          </w:docPartObj>
        </w:sdtPr>
        <w:sdtEndPr>
          <w:rPr>
            <w:rFonts w:ascii="Times New Roman" w:hAnsi="Times New Roman" w:eastAsia="宋体" w:cs="Times New Roman"/>
            <w:sz w:val="20"/>
            <w:szCs w:val="20"/>
          </w:rPr>
        </w:sdtEndPr>
        <w:sdtContent>
          <w:r>
            <w:rPr>
              <w:rFonts w:hint="eastAsia" w:ascii="宋体" w:hAnsi="宋体"/>
              <w:sz w:val="21"/>
              <w:lang w:eastAsia="zh-CN"/>
            </w:rPr>
            <w:t>配置完成后，</w:t>
          </w:r>
          <w:r>
            <w:rPr>
              <w:rFonts w:hint="eastAsia" w:ascii="宋体" w:hAnsi="宋体"/>
              <w:sz w:val="21"/>
              <w:lang w:val="en-US" w:eastAsia="zh-CN"/>
            </w:rPr>
            <w:t>I（）函数过滤时会</w:t>
          </w:r>
        </w:sdtContent>
      </w:sdt>
      <w:r>
        <w:rPr>
          <w:rFonts w:hint="eastAsia" w:cs="Times New Roman"/>
          <w:sz w:val="20"/>
          <w:szCs w:val="20"/>
          <w:lang w:eastAsia="zh-CN"/>
        </w:rPr>
        <w:t>有选择性的过滤危险代码。</w:t>
      </w:r>
    </w:p>
    <w:p>
      <w:pPr>
        <w:pStyle w:val="16"/>
        <w:tabs>
          <w:tab w:val="right" w:leader="dot" w:pos="8306"/>
        </w:tabs>
        <w:rPr>
          <w:rFonts w:hint="eastAsia" w:cs="Times New Roman"/>
          <w:sz w:val="20"/>
          <w:szCs w:val="20"/>
          <w:lang w:eastAsia="zh-CN"/>
        </w:rPr>
      </w:pPr>
    </w:p>
    <w:p>
      <w:pPr>
        <w:pStyle w:val="16"/>
        <w:tabs>
          <w:tab w:val="right" w:leader="dot" w:pos="8306"/>
        </w:tabs>
        <w:rPr>
          <w:rFonts w:hint="eastAsia" w:cs="Times New Roman"/>
          <w:sz w:val="20"/>
          <w:szCs w:val="20"/>
          <w:lang w:eastAsia="zh-CN"/>
        </w:rPr>
      </w:pPr>
      <w:r>
        <w:rPr>
          <w:rFonts w:hint="eastAsia" w:cs="Times New Roman"/>
          <w:sz w:val="20"/>
          <w:szCs w:val="20"/>
          <w:lang w:eastAsia="zh-CN"/>
        </w:rPr>
        <w:t>总结：网站危险的地方：</w:t>
      </w:r>
    </w:p>
    <w:p>
      <w:pPr>
        <w:pStyle w:val="16"/>
        <w:numPr>
          <w:ilvl w:val="0"/>
          <w:numId w:val="0"/>
        </w:numPr>
        <w:tabs>
          <w:tab w:val="right" w:leader="dot" w:pos="8306"/>
        </w:tabs>
        <w:rPr>
          <w:rFonts w:hint="eastAsia"/>
          <w:lang w:val="en-US" w:eastAsia="zh-CN"/>
        </w:rPr>
      </w:pPr>
      <w:r>
        <w:rPr>
          <w:rFonts w:hint="eastAsia" w:cs="Times New Roman"/>
          <w:sz w:val="20"/>
          <w:szCs w:val="20"/>
          <w:lang w:val="en-US" w:eastAsia="zh-CN"/>
        </w:rPr>
        <w:t>一.SQL注入: TP再底层拼写Sql时已经过滤SQL注入了。</w:t>
      </w:r>
    </w:p>
    <w:p>
      <w:pPr>
        <w:pStyle w:val="16"/>
        <w:numPr>
          <w:ilvl w:val="0"/>
          <w:numId w:val="0"/>
        </w:numPr>
        <w:tabs>
          <w:tab w:val="right" w:leader="dot" w:pos="8306"/>
        </w:tabs>
        <w:rPr>
          <w:rFonts w:hint="eastAsia" w:cs="Times New Roman"/>
          <w:sz w:val="20"/>
          <w:szCs w:val="20"/>
          <w:lang w:val="en-US" w:eastAsia="zh-CN"/>
        </w:rPr>
      </w:pPr>
      <w:r>
        <w:rPr>
          <w:rFonts w:hint="eastAsia" w:cs="Times New Roman"/>
          <w:sz w:val="20"/>
          <w:szCs w:val="20"/>
          <w:lang w:val="en-US" w:eastAsia="zh-CN"/>
        </w:rPr>
        <w:t xml:space="preserve">二．XSS: 使用HTMLPURIFIER包来过滤。    </w:t>
      </w:r>
    </w:p>
    <w:p>
      <w:pPr>
        <w:pStyle w:val="16"/>
        <w:numPr>
          <w:ilvl w:val="0"/>
          <w:numId w:val="0"/>
        </w:numPr>
        <w:tabs>
          <w:tab w:val="right" w:leader="dot" w:pos="8306"/>
        </w:tabs>
        <w:rPr>
          <w:rFonts w:hint="eastAsia" w:cs="Times New Roman"/>
          <w:sz w:val="20"/>
          <w:szCs w:val="20"/>
          <w:lang w:val="en-US" w:eastAsia="zh-CN"/>
        </w:rPr>
      </w:pPr>
      <w:r>
        <w:rPr>
          <w:rFonts w:hint="eastAsia" w:cs="Times New Roman"/>
          <w:sz w:val="20"/>
          <w:szCs w:val="20"/>
          <w:lang w:val="en-US" w:eastAsia="zh-CN"/>
        </w:rPr>
        <w:tab/>
      </w:r>
      <w:r>
        <w:rPr>
          <w:rFonts w:hint="eastAsia" w:cs="Times New Roman"/>
          <w:sz w:val="20"/>
          <w:szCs w:val="20"/>
          <w:lang w:val="en-US" w:eastAsia="zh-CN"/>
        </w:rPr>
        <w:t>SQL语句只有再用户输入时才会被注入的危险！</w:t>
      </w:r>
    </w:p>
    <w:p>
      <w:pPr>
        <w:pStyle w:val="16"/>
        <w:numPr>
          <w:ilvl w:val="0"/>
          <w:numId w:val="0"/>
        </w:numPr>
        <w:tabs>
          <w:tab w:val="right" w:leader="dot" w:pos="8306"/>
        </w:tabs>
        <w:rPr>
          <w:rFonts w:hint="eastAsia" w:cs="Times New Roman"/>
          <w:sz w:val="20"/>
          <w:szCs w:val="20"/>
          <w:lang w:val="en-US" w:eastAsia="zh-CN"/>
        </w:rPr>
      </w:pPr>
    </w:p>
    <w:p>
      <w:pPr>
        <w:tabs>
          <w:tab w:val="left" w:pos="1406"/>
        </w:tabs>
        <w:jc w:val="left"/>
        <w:rPr>
          <w:rFonts w:hint="eastAsia"/>
          <w:lang w:val="en-US" w:eastAsia="zh-CN"/>
        </w:rPr>
      </w:pPr>
    </w:p>
    <w:p>
      <w:pPr>
        <w:tabs>
          <w:tab w:val="left" w:pos="1406"/>
        </w:tabs>
        <w:jc w:val="left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1"/>
        </w:numPr>
        <w:tabs>
          <w:tab w:val="left" w:pos="1406"/>
        </w:tabs>
        <w:jc w:val="left"/>
        <w:rPr>
          <w:rFonts w:hint="eastAsia"/>
          <w:b/>
          <w:bCs/>
          <w:sz w:val="30"/>
          <w:szCs w:val="30"/>
          <w:lang w:val="en-US" w:eastAsia="zh-CN"/>
        </w:rPr>
      </w:pPr>
      <w:bookmarkStart w:id="214" w:name="_Toc26762"/>
      <w:bookmarkStart w:id="215" w:name="_Toc13609"/>
      <w:bookmarkStart w:id="216" w:name="_Toc22523"/>
      <w:bookmarkStart w:id="217" w:name="_Toc15248"/>
      <w:bookmarkStart w:id="218" w:name="_Toc18900"/>
      <w:bookmarkStart w:id="219" w:name="_Toc7286"/>
      <w:bookmarkStart w:id="220" w:name="_Toc18889"/>
      <w:bookmarkStart w:id="221" w:name="_Toc7675"/>
      <w:bookmarkStart w:id="222" w:name="_Toc13405"/>
      <w:bookmarkStart w:id="223" w:name="_Toc14104"/>
      <w:bookmarkStart w:id="224" w:name="_Toc24149"/>
      <w:r>
        <w:rPr>
          <w:rFonts w:hint="eastAsia"/>
          <w:b/>
          <w:bCs/>
          <w:sz w:val="30"/>
          <w:szCs w:val="30"/>
          <w:lang w:val="en-US" w:eastAsia="zh-CN"/>
        </w:rPr>
        <w:t>商品删除--修改 注意事项</w:t>
      </w:r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</w:p>
    <w:p>
      <w:pPr>
        <w:numPr>
          <w:ilvl w:val="0"/>
          <w:numId w:val="0"/>
        </w:numPr>
        <w:tabs>
          <w:tab w:val="left" w:pos="1406"/>
        </w:tabs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删除时实现的功能：</w:t>
      </w:r>
    </w:p>
    <w:p>
      <w:pPr>
        <w:numPr>
          <w:ilvl w:val="0"/>
          <w:numId w:val="0"/>
        </w:numPr>
        <w:tabs>
          <w:tab w:val="left" w:pos="1406"/>
        </w:tabs>
        <w:ind w:firstLine="240" w:firstLineChars="10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bookmarkStart w:id="225" w:name="_Toc8665"/>
      <w:bookmarkStart w:id="226" w:name="_Toc30035"/>
      <w:bookmarkStart w:id="227" w:name="_Toc1244"/>
      <w:bookmarkStart w:id="228" w:name="_Toc7366"/>
      <w:bookmarkStart w:id="229" w:name="_Toc10384"/>
      <w:bookmarkStart w:id="230" w:name="_Toc22058"/>
      <w:bookmarkStart w:id="231" w:name="_Toc13274"/>
      <w:bookmarkStart w:id="232" w:name="_Toc26138"/>
      <w:bookmarkStart w:id="233" w:name="_Toc32408"/>
      <w:r>
        <w:rPr>
          <w:rFonts w:hint="eastAsia"/>
          <w:b w:val="0"/>
          <w:bCs w:val="0"/>
          <w:sz w:val="24"/>
          <w:szCs w:val="24"/>
          <w:lang w:val="en-US" w:eastAsia="zh-CN"/>
        </w:rPr>
        <w:t>1.删除商品时从数据库中删除数据并把LOGO从硬盘上删除掉</w:t>
      </w:r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</w:p>
    <w:p>
      <w:pPr>
        <w:numPr>
          <w:ilvl w:val="0"/>
          <w:numId w:val="0"/>
        </w:numPr>
        <w:tabs>
          <w:tab w:val="left" w:pos="1406"/>
        </w:tabs>
        <w:ind w:left="240"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bookmarkStart w:id="234" w:name="_Toc18421"/>
      <w:bookmarkStart w:id="235" w:name="_Toc17091"/>
      <w:bookmarkStart w:id="236" w:name="_Toc21203"/>
      <w:bookmarkStart w:id="237" w:name="_Toc14917"/>
      <w:bookmarkStart w:id="238" w:name="_Toc8739"/>
      <w:bookmarkStart w:id="239" w:name="_Toc4949"/>
      <w:bookmarkStart w:id="240" w:name="_Toc32627"/>
      <w:bookmarkStart w:id="241" w:name="_Toc29620"/>
      <w:bookmarkStart w:id="242" w:name="_Toc9803"/>
      <w:r>
        <w:rPr>
          <w:rFonts w:hint="eastAsia"/>
          <w:b w:val="0"/>
          <w:bCs w:val="0"/>
          <w:sz w:val="24"/>
          <w:szCs w:val="24"/>
          <w:lang w:val="en-US" w:eastAsia="zh-CN"/>
        </w:rPr>
        <w:t>2.在第几页删除的数据，在删除之后返回到第几页</w:t>
      </w:r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</w:p>
    <w:p>
      <w:pPr>
        <w:numPr>
          <w:ilvl w:val="0"/>
          <w:numId w:val="0"/>
        </w:numPr>
        <w:tabs>
          <w:tab w:val="left" w:pos="1406"/>
        </w:tabs>
        <w:ind w:left="240"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思路：在商品模型中，删除之前的钩子函数中先从硬盘删除图片</w:t>
      </w:r>
    </w:p>
    <w:p>
      <w:pPr>
        <w:numPr>
          <w:ilvl w:val="0"/>
          <w:numId w:val="0"/>
        </w:numPr>
        <w:tabs>
          <w:tab w:val="left" w:pos="1406"/>
        </w:tabs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36750"/>
            <wp:effectExtent l="0" t="0" r="3810" b="6350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81675" cy="2397125"/>
            <wp:effectExtent l="0" t="0" r="9525" b="3175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39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7250" cy="2055495"/>
            <wp:effectExtent l="0" t="0" r="6350" b="1905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05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1406"/>
        </w:tabs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1406"/>
        </w:tabs>
        <w:jc w:val="left"/>
      </w:pPr>
      <w:r>
        <w:drawing>
          <wp:inline distT="0" distB="0" distL="114300" distR="114300">
            <wp:extent cx="6348095" cy="3677285"/>
            <wp:effectExtent l="0" t="0" r="14605" b="18415"/>
            <wp:docPr id="4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367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8465" cy="2133600"/>
            <wp:effectExtent l="0" t="0" r="635" b="0"/>
            <wp:docPr id="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left" w:pos="1406"/>
        </w:tabs>
        <w:ind w:left="120" w:leftChars="0" w:firstLine="0" w:firstLineChars="0"/>
        <w:jc w:val="left"/>
        <w:rPr>
          <w:rFonts w:hint="eastAsia" w:eastAsiaTheme="minorEastAsia"/>
          <w:lang w:val="en-US" w:eastAsia="zh-CN"/>
        </w:rPr>
      </w:pPr>
      <w:bookmarkStart w:id="243" w:name="_Toc17971"/>
      <w:bookmarkStart w:id="244" w:name="_Toc4699"/>
      <w:bookmarkStart w:id="245" w:name="_Toc12683"/>
      <w:bookmarkStart w:id="246" w:name="_Toc18360"/>
      <w:bookmarkStart w:id="247" w:name="_Toc27513"/>
      <w:bookmarkStart w:id="248" w:name="_Toc30813"/>
      <w:bookmarkStart w:id="249" w:name="_Toc11628"/>
      <w:bookmarkStart w:id="250" w:name="_Toc13626"/>
      <w:bookmarkStart w:id="251" w:name="_Toc169"/>
      <w:r>
        <w:rPr>
          <w:rFonts w:hint="eastAsia"/>
          <w:lang w:val="en-US" w:eastAsia="zh-CN"/>
        </w:rPr>
        <w:t>修改商品模型添加在修改前的钩子函数处理上传的图片</w:t>
      </w:r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</w:p>
    <w:p>
      <w:pPr>
        <w:numPr>
          <w:ilvl w:val="0"/>
          <w:numId w:val="0"/>
        </w:numPr>
        <w:tabs>
          <w:tab w:val="left" w:pos="1406"/>
        </w:tabs>
        <w:ind w:left="120" w:leftChars="0"/>
        <w:jc w:val="left"/>
      </w:pPr>
      <w:r>
        <w:rPr>
          <w:rFonts w:hint="eastAsia"/>
          <w:lang w:val="en-US" w:eastAsia="zh-CN"/>
        </w:rPr>
        <w:t xml:space="preserve"> 直接从添加的钩子函数中，</w:t>
      </w:r>
      <w:r>
        <w:rPr>
          <w:rFonts w:hint="eastAsia"/>
          <w:color w:val="FF0000"/>
          <w:lang w:val="en-US" w:eastAsia="zh-CN"/>
        </w:rPr>
        <w:t>把处理图片代码复制过来，</w:t>
      </w:r>
      <w:r>
        <w:rPr>
          <w:rFonts w:hint="eastAsia"/>
          <w:lang w:val="en-US" w:eastAsia="zh-CN"/>
        </w:rPr>
        <w:t>然后再添加上</w:t>
      </w:r>
      <w:r>
        <w:rPr>
          <w:rFonts w:hint="eastAsia"/>
          <w:color w:val="FF0000"/>
          <w:lang w:val="en-US" w:eastAsia="zh-CN"/>
        </w:rPr>
        <w:t>删除原图的代码</w:t>
      </w:r>
      <w:r>
        <w:rPr>
          <w:rFonts w:hint="eastAsia"/>
          <w:lang w:val="en-US" w:eastAsia="zh-CN"/>
        </w:rPr>
        <w:t>即可。</w:t>
      </w:r>
      <w:r>
        <w:drawing>
          <wp:inline distT="0" distB="0" distL="114300" distR="114300">
            <wp:extent cx="5215255" cy="894080"/>
            <wp:effectExtent l="0" t="0" r="4445" b="1270"/>
            <wp:docPr id="4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5255" cy="89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1406"/>
        </w:tabs>
        <w:ind w:left="120" w:leftChars="0"/>
        <w:jc w:val="left"/>
      </w:pPr>
      <w:r>
        <w:drawing>
          <wp:inline distT="0" distB="0" distL="114300" distR="114300">
            <wp:extent cx="5269865" cy="528955"/>
            <wp:effectExtent l="0" t="0" r="6985" b="4445"/>
            <wp:docPr id="4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8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690"/>
        </w:tabs>
        <w:jc w:val="left"/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hint="eastAsia" w:cstheme="minorBidi"/>
          <w:kern w:val="0"/>
          <w:sz w:val="20"/>
          <w:szCs w:val="20"/>
          <w:lang w:val="en-US" w:eastAsia="zh-CN" w:bidi="ar"/>
        </w:rPr>
        <w:t>为了提高用户体验使用AJAX的方式提交表单，如果成功了再跳转，否则直接在页面显示错误信息。</w:t>
      </w:r>
    </w:p>
    <w:p>
      <w:pPr>
        <w:tabs>
          <w:tab w:val="left" w:pos="2690"/>
        </w:tabs>
        <w:jc w:val="left"/>
      </w:pPr>
      <w:r>
        <w:drawing>
          <wp:inline distT="0" distB="0" distL="114300" distR="114300">
            <wp:extent cx="3613150" cy="3907790"/>
            <wp:effectExtent l="0" t="0" r="6350" b="16510"/>
            <wp:docPr id="5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390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690"/>
        </w:tabs>
        <w:jc w:val="left"/>
        <w:rPr>
          <w:rFonts w:hint="eastAsia" w:cstheme="minorBidi"/>
          <w:b/>
          <w:bCs/>
          <w:color w:val="FF0000"/>
          <w:kern w:val="0"/>
          <w:sz w:val="24"/>
          <w:szCs w:val="24"/>
          <w:lang w:val="en-US" w:eastAsia="zh-CN" w:bidi="ar"/>
        </w:rPr>
      </w:pPr>
      <w:bookmarkStart w:id="252" w:name="_Toc12991"/>
      <w:bookmarkStart w:id="253" w:name="_Toc32311"/>
      <w:bookmarkStart w:id="254" w:name="_Toc5829"/>
      <w:bookmarkStart w:id="255" w:name="_Toc10493"/>
      <w:bookmarkStart w:id="256" w:name="_Toc109"/>
      <w:bookmarkStart w:id="257" w:name="_Toc1459"/>
      <w:r>
        <w:rPr>
          <w:rFonts w:hint="eastAsia" w:cstheme="minorBidi"/>
          <w:b/>
          <w:bCs/>
          <w:color w:val="FF0000"/>
          <w:kern w:val="0"/>
          <w:sz w:val="24"/>
          <w:szCs w:val="24"/>
          <w:lang w:val="en-US" w:eastAsia="zh-CN" w:bidi="ar"/>
        </w:rPr>
        <w:t>但有一个问题：Ajax处理不了图片上传！</w:t>
      </w:r>
      <w:bookmarkEnd w:id="252"/>
      <w:bookmarkEnd w:id="253"/>
      <w:bookmarkEnd w:id="254"/>
      <w:bookmarkEnd w:id="255"/>
      <w:bookmarkEnd w:id="256"/>
      <w:bookmarkEnd w:id="257"/>
    </w:p>
    <w:p>
      <w:pPr>
        <w:tabs>
          <w:tab w:val="left" w:pos="2690"/>
        </w:tabs>
        <w:jc w:val="left"/>
        <w:rPr>
          <w:rFonts w:hint="eastAsia" w:cstheme="minorBidi"/>
          <w:kern w:val="0"/>
          <w:sz w:val="24"/>
          <w:szCs w:val="24"/>
          <w:lang w:val="en-US" w:eastAsia="zh-CN" w:bidi="ar"/>
        </w:rPr>
      </w:pPr>
    </w:p>
    <w:p>
      <w:pPr>
        <w:tabs>
          <w:tab w:val="left" w:pos="2690"/>
        </w:tabs>
        <w:jc w:val="left"/>
        <w:rPr>
          <w:rFonts w:hint="eastAsia" w:cstheme="minorBidi"/>
          <w:kern w:val="0"/>
          <w:sz w:val="24"/>
          <w:szCs w:val="24"/>
          <w:lang w:val="en-US" w:eastAsia="zh-CN" w:bidi="ar"/>
        </w:rPr>
      </w:pPr>
      <w:r>
        <w:rPr>
          <w:rFonts w:hint="eastAsia" w:cstheme="minorBidi"/>
          <w:kern w:val="0"/>
          <w:sz w:val="24"/>
          <w:szCs w:val="24"/>
          <w:lang w:val="en-US" w:eastAsia="zh-CN" w:bidi="ar"/>
        </w:rPr>
        <w:tab/>
      </w:r>
    </w:p>
    <w:p>
      <w:pP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</w:p>
    <w:p>
      <w:pPr>
        <w:tabs>
          <w:tab w:val="left" w:pos="653"/>
        </w:tabs>
        <w:jc w:val="left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cstheme="minorBidi"/>
          <w:kern w:val="0"/>
          <w:sz w:val="24"/>
          <w:szCs w:val="24"/>
          <w:lang w:val="en-US" w:eastAsia="zh-CN" w:bidi="ar"/>
        </w:rPr>
        <w:tab/>
      </w:r>
    </w:p>
    <w:p>
      <w:pPr>
        <w:numPr>
          <w:ilvl w:val="0"/>
          <w:numId w:val="0"/>
        </w:numPr>
        <w:tabs>
          <w:tab w:val="left" w:pos="4911"/>
        </w:tabs>
        <w:jc w:val="left"/>
        <w:rPr>
          <w:rFonts w:hint="eastAsia" w:cstheme="minorBidi"/>
          <w:b/>
          <w:bCs/>
          <w:kern w:val="0"/>
          <w:sz w:val="30"/>
          <w:szCs w:val="30"/>
          <w:lang w:val="en-US" w:eastAsia="zh-CN" w:bidi="ar"/>
        </w:rPr>
      </w:pPr>
      <w:bookmarkStart w:id="258" w:name="_Toc13495"/>
      <w:bookmarkStart w:id="259" w:name="_Toc7970"/>
      <w:bookmarkStart w:id="260" w:name="_Toc17096"/>
      <w:bookmarkStart w:id="261" w:name="_Toc32647"/>
      <w:bookmarkStart w:id="262" w:name="_Toc10229"/>
      <w:bookmarkStart w:id="263" w:name="_Toc1770"/>
      <w:bookmarkStart w:id="264" w:name="_Toc23294"/>
      <w:bookmarkStart w:id="265" w:name="_Toc19100"/>
      <w:bookmarkStart w:id="266" w:name="_Toc25701"/>
      <w:bookmarkStart w:id="267" w:name="_Toc14405"/>
      <w:bookmarkStart w:id="268" w:name="_Toc31839"/>
      <w:r>
        <w:rPr>
          <w:rFonts w:hint="eastAsia" w:cstheme="minorBidi"/>
          <w:b/>
          <w:bCs/>
          <w:kern w:val="0"/>
          <w:sz w:val="30"/>
          <w:szCs w:val="30"/>
          <w:lang w:val="en-US" w:eastAsia="zh-CN" w:bidi="ar"/>
        </w:rPr>
        <w:t>8.后台模版引用--管理员登录</w:t>
      </w:r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r>
        <w:rPr>
          <w:rFonts w:hint="eastAsia" w:cstheme="minorBidi"/>
          <w:b/>
          <w:bCs/>
          <w:kern w:val="0"/>
          <w:sz w:val="30"/>
          <w:szCs w:val="30"/>
          <w:lang w:val="en-US" w:eastAsia="zh-CN" w:bidi="ar"/>
        </w:rPr>
        <w:t>问题</w:t>
      </w:r>
      <w:bookmarkEnd w:id="268"/>
    </w:p>
    <w:p>
      <w:pPr>
        <w:numPr>
          <w:ilvl w:val="0"/>
          <w:numId w:val="0"/>
        </w:numPr>
        <w:tabs>
          <w:tab w:val="left" w:pos="2690"/>
        </w:tabs>
        <w:ind w:leftChars="0"/>
        <w:jc w:val="left"/>
        <w:rPr>
          <w:rFonts w:hint="eastAsia" w:cstheme="minorBidi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hint="eastAsia" w:cstheme="minorBidi"/>
          <w:b w:val="0"/>
          <w:bCs w:val="0"/>
          <w:kern w:val="0"/>
          <w:sz w:val="24"/>
          <w:szCs w:val="24"/>
          <w:lang w:val="en-US" w:eastAsia="zh-CN" w:bidi="ar"/>
        </w:rPr>
        <w:t>模版引用修改事项：</w:t>
      </w:r>
    </w:p>
    <w:p>
      <w:pPr>
        <w:numPr>
          <w:ilvl w:val="0"/>
          <w:numId w:val="0"/>
        </w:numPr>
        <w:tabs>
          <w:tab w:val="left" w:pos="2690"/>
        </w:tabs>
        <w:ind w:leftChars="0"/>
        <w:jc w:val="left"/>
        <w:rPr>
          <w:rFonts w:hint="eastAsia" w:cstheme="minorBidi"/>
          <w:b w:val="0"/>
          <w:bCs w:val="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4971415" cy="790575"/>
            <wp:effectExtent l="0" t="0" r="635" b="9525"/>
            <wp:docPr id="5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690"/>
        </w:tabs>
        <w:ind w:leftChars="0"/>
        <w:jc w:val="left"/>
      </w:pPr>
      <w:r>
        <w:drawing>
          <wp:inline distT="0" distB="0" distL="114300" distR="114300">
            <wp:extent cx="4285615" cy="720725"/>
            <wp:effectExtent l="0" t="0" r="635" b="3175"/>
            <wp:docPr id="5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72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690"/>
        </w:tabs>
        <w:ind w:leftChars="0"/>
        <w:jc w:val="left"/>
      </w:pPr>
      <w:r>
        <w:drawing>
          <wp:inline distT="0" distB="0" distL="114300" distR="114300">
            <wp:extent cx="5274310" cy="311785"/>
            <wp:effectExtent l="0" t="0" r="2540" b="12065"/>
            <wp:docPr id="5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04540" cy="685800"/>
            <wp:effectExtent l="0" t="0" r="10160" b="0"/>
            <wp:docPr id="5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690"/>
        </w:tabs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tabs>
          <w:tab w:val="left" w:pos="2690"/>
        </w:tabs>
        <w:ind w:leftChars="0"/>
        <w:jc w:val="left"/>
        <w:rPr>
          <w:rFonts w:hint="eastAsia"/>
          <w:b/>
          <w:bCs/>
          <w:lang w:eastAsia="zh-CN"/>
        </w:rPr>
      </w:pPr>
      <w:bookmarkStart w:id="269" w:name="_Toc11075"/>
      <w:r>
        <w:rPr>
          <w:rFonts w:hint="eastAsia"/>
          <w:b/>
          <w:bCs/>
          <w:lang w:eastAsia="zh-CN"/>
        </w:rPr>
        <w:t>模版布局</w:t>
      </w:r>
      <w:bookmarkEnd w:id="269"/>
    </w:p>
    <w:p>
      <w:pPr>
        <w:numPr>
          <w:ilvl w:val="0"/>
          <w:numId w:val="0"/>
        </w:numPr>
        <w:tabs>
          <w:tab w:val="left" w:pos="2690"/>
        </w:tabs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7960" cy="1654810"/>
            <wp:effectExtent l="0" t="0" r="8890" b="2540"/>
            <wp:docPr id="7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90465" cy="504825"/>
            <wp:effectExtent l="0" t="0" r="635" b="9525"/>
            <wp:docPr id="8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56840" cy="876300"/>
            <wp:effectExtent l="0" t="0" r="10160" b="0"/>
            <wp:docPr id="7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页头动态修改信息，优化封装下</w:t>
      </w:r>
    </w:p>
    <w:p>
      <w:pPr>
        <w:numPr>
          <w:ilvl w:val="0"/>
          <w:numId w:val="0"/>
        </w:numPr>
        <w:tabs>
          <w:tab w:val="left" w:pos="2690"/>
        </w:tabs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71135" cy="1434465"/>
            <wp:effectExtent l="0" t="0" r="5715" b="13335"/>
            <wp:docPr id="8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690"/>
        </w:tabs>
        <w:ind w:leftChars="0"/>
        <w:jc w:val="left"/>
      </w:pPr>
      <w:r>
        <w:drawing>
          <wp:inline distT="0" distB="0" distL="114300" distR="114300">
            <wp:extent cx="5271770" cy="1410335"/>
            <wp:effectExtent l="0" t="0" r="5080" b="18415"/>
            <wp:docPr id="5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21250" cy="1840230"/>
            <wp:effectExtent l="0" t="0" r="12700" b="7620"/>
            <wp:docPr id="7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1840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496820"/>
            <wp:effectExtent l="0" t="0" r="5715" b="17780"/>
            <wp:docPr id="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left" w:pos="2690"/>
        </w:tabs>
        <w:ind w:left="120" w:leftChars="0" w:firstLine="0" w:firstLineChars="0"/>
        <w:jc w:val="left"/>
        <w:rPr>
          <w:rFonts w:hint="eastAsia"/>
          <w:lang w:val="en-US" w:eastAsia="zh-CN"/>
        </w:rPr>
      </w:pPr>
      <w:bookmarkStart w:id="270" w:name="_Toc19087"/>
      <w:bookmarkStart w:id="271" w:name="_Toc14253"/>
      <w:bookmarkStart w:id="272" w:name="_Toc7732"/>
      <w:bookmarkStart w:id="273" w:name="_Toc5152"/>
      <w:bookmarkStart w:id="274" w:name="_Toc17021"/>
      <w:bookmarkStart w:id="275" w:name="_Toc2832"/>
      <w:bookmarkStart w:id="276" w:name="_Toc25398"/>
      <w:bookmarkStart w:id="277" w:name="_Toc23226"/>
      <w:bookmarkStart w:id="278" w:name="_Toc12595"/>
      <w:r>
        <w:rPr>
          <w:rFonts w:hint="eastAsia"/>
          <w:lang w:val="en-US" w:eastAsia="zh-CN"/>
        </w:rPr>
        <w:t>创建管理员模型 并 添加登录的代码</w:t>
      </w:r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</w:p>
    <w:p>
      <w:pPr>
        <w:numPr>
          <w:ilvl w:val="0"/>
          <w:numId w:val="0"/>
        </w:numPr>
        <w:tabs>
          <w:tab w:val="left" w:pos="2690"/>
        </w:tabs>
        <w:ind w:left="12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// 获取表单中的用户名与密码</w:t>
      </w:r>
      <w:r>
        <w:drawing>
          <wp:inline distT="0" distB="0" distL="114300" distR="114300">
            <wp:extent cx="4171315" cy="666750"/>
            <wp:effectExtent l="0" t="0" r="635" b="0"/>
            <wp:docPr id="6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防注入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tabs>
          <w:tab w:val="left" w:pos="2690"/>
        </w:tabs>
        <w:ind w:firstLine="240" w:firstLine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先查询数据库中有没有这个账户</w:t>
      </w:r>
    </w:p>
    <w:p>
      <w:pPr>
        <w:numPr>
          <w:ilvl w:val="0"/>
          <w:numId w:val="0"/>
        </w:numPr>
        <w:tabs>
          <w:tab w:val="left" w:pos="2690"/>
        </w:tabs>
        <w:ind w:firstLine="240" w:firstLineChars="100"/>
        <w:jc w:val="left"/>
      </w:pPr>
      <w:r>
        <w:drawing>
          <wp:inline distT="0" distB="0" distL="114300" distR="114300">
            <wp:extent cx="3895090" cy="895350"/>
            <wp:effectExtent l="0" t="0" r="10160" b="0"/>
            <wp:docPr id="6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690"/>
        </w:tabs>
        <w:ind w:firstLine="240" w:firstLine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//判断有没有账户  // 判断是否启用    //判断密码</w:t>
      </w:r>
    </w:p>
    <w:p>
      <w:pPr>
        <w:numPr>
          <w:ilvl w:val="0"/>
          <w:numId w:val="0"/>
        </w:numPr>
        <w:tabs>
          <w:tab w:val="left" w:pos="2690"/>
        </w:tabs>
        <w:ind w:firstLine="720" w:firstLineChars="300"/>
        <w:jc w:val="left"/>
      </w:pPr>
      <w:r>
        <w:drawing>
          <wp:inline distT="0" distB="0" distL="114300" distR="114300">
            <wp:extent cx="3742690" cy="2980690"/>
            <wp:effectExtent l="0" t="0" r="10160" b="10160"/>
            <wp:docPr id="6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27985"/>
            <wp:effectExtent l="0" t="0" r="3175" b="5715"/>
            <wp:docPr id="6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7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cstheme="minorBidi"/>
          <w:kern w:val="0"/>
          <w:sz w:val="24"/>
          <w:szCs w:val="24"/>
          <w:lang w:val="en-US" w:eastAsia="zh-CN" w:bidi="ar"/>
        </w:rPr>
      </w:pPr>
      <w:r>
        <w:rPr>
          <w:rFonts w:hint="eastAsia" w:cstheme="minorBidi"/>
          <w:kern w:val="0"/>
          <w:sz w:val="24"/>
          <w:szCs w:val="24"/>
          <w:lang w:val="en-US" w:eastAsia="zh-CN" w:bidi="ar"/>
        </w:rPr>
        <w:t>$_validate默认验证规则 添加 修改    所以登录验证使用$_login_vaildate</w:t>
      </w:r>
    </w:p>
    <w:p>
      <w:pPr>
        <w:jc w:val="both"/>
      </w:pPr>
      <w:r>
        <w:drawing>
          <wp:inline distT="0" distB="0" distL="114300" distR="114300">
            <wp:extent cx="4752340" cy="2438400"/>
            <wp:effectExtent l="0" t="0" r="10160" b="0"/>
            <wp:docPr id="6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8595" cy="494665"/>
            <wp:effectExtent l="0" t="0" r="8255" b="635"/>
            <wp:docPr id="7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71770" cy="542925"/>
            <wp:effectExtent l="0" t="0" r="5080" b="9525"/>
            <wp:docPr id="7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9865" cy="2589530"/>
            <wp:effectExtent l="0" t="0" r="6985" b="1270"/>
            <wp:docPr id="7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71525"/>
            <wp:effectExtent l="0" t="0" r="7620" b="9525"/>
            <wp:docPr id="7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  <w:rPr>
          <w:rFonts w:hint="eastAsia"/>
          <w:b/>
          <w:bCs/>
          <w:sz w:val="32"/>
          <w:szCs w:val="32"/>
          <w:lang w:val="en-US" w:eastAsia="zh-CN"/>
        </w:rPr>
      </w:pPr>
      <w:bookmarkStart w:id="279" w:name="_Toc15740"/>
      <w:r>
        <w:rPr>
          <w:rFonts w:hint="eastAsia"/>
          <w:b/>
          <w:bCs/>
          <w:sz w:val="32"/>
          <w:szCs w:val="32"/>
          <w:lang w:val="en-US" w:eastAsia="zh-CN"/>
        </w:rPr>
        <w:t>9.代码生成器参数配置</w:t>
      </w:r>
      <w:bookmarkEnd w:id="279"/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3342005" cy="1918335"/>
            <wp:effectExtent l="0" t="0" r="10795" b="5715"/>
            <wp:docPr id="8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191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view层 图片显示优化</w:t>
      </w:r>
      <w:r>
        <w:drawing>
          <wp:inline distT="0" distB="0" distL="114300" distR="114300">
            <wp:extent cx="3114040" cy="1724025"/>
            <wp:effectExtent l="0" t="0" r="10160" b="9525"/>
            <wp:docPr id="8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105535"/>
            <wp:effectExtent l="0" t="0" r="6985" b="18415"/>
            <wp:docPr id="9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</w:tabs>
        <w:ind w:leftChars="0" w:firstLine="280" w:firstLineChars="100"/>
        <w:jc w:val="both"/>
        <w:rPr>
          <w:rFonts w:hint="eastAsia"/>
          <w:b w:val="0"/>
          <w:bCs w:val="0"/>
          <w:sz w:val="28"/>
          <w:szCs w:val="28"/>
          <w:lang w:val="en-US" w:eastAsia="zh-CN"/>
        </w:rPr>
      </w:pPr>
      <w:bookmarkStart w:id="280" w:name="_Toc31876"/>
      <w:r>
        <w:rPr>
          <w:rFonts w:hint="eastAsia"/>
          <w:b w:val="0"/>
          <w:bCs w:val="0"/>
          <w:sz w:val="28"/>
          <w:szCs w:val="28"/>
          <w:lang w:val="en-US" w:eastAsia="zh-CN"/>
        </w:rPr>
        <w:t>无限极分类</w:t>
      </w:r>
      <w:bookmarkEnd w:id="280"/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1770" cy="1918970"/>
            <wp:effectExtent l="0" t="0" r="5080" b="5080"/>
            <wp:docPr id="9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18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610235"/>
            <wp:effectExtent l="0" t="0" r="8255" b="18415"/>
            <wp:docPr id="9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0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45330" cy="3622040"/>
            <wp:effectExtent l="0" t="0" r="7620" b="16510"/>
            <wp:docPr id="9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362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36745" cy="3143885"/>
            <wp:effectExtent l="0" t="0" r="1905" b="18415"/>
            <wp:docPr id="9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314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  <w:rPr>
          <w:rFonts w:hint="eastAsia" w:eastAsiaTheme="minor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RBA</w:t>
      </w:r>
      <w:bookmarkStart w:id="281" w:name="_GoBack"/>
      <w:bookmarkEnd w:id="281"/>
      <w:r>
        <w:rPr>
          <w:rFonts w:hint="eastAsia"/>
          <w:b/>
          <w:bCs/>
          <w:sz w:val="32"/>
          <w:szCs w:val="32"/>
          <w:lang w:val="en-US" w:eastAsia="zh-CN"/>
        </w:rPr>
        <w:t>C权限管理</w:t>
      </w: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</w:pPr>
      <w:r>
        <w:drawing>
          <wp:inline distT="0" distB="0" distL="114300" distR="114300">
            <wp:extent cx="5416550" cy="2065020"/>
            <wp:effectExtent l="0" t="0" r="1270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206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08625" cy="2037080"/>
            <wp:effectExtent l="0" t="0" r="15875" b="127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9040" cy="3047365"/>
            <wp:effectExtent l="0" t="0" r="10160" b="63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04490"/>
            <wp:effectExtent l="0" t="0" r="5080" b="1016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两个关联表</w:t>
      </w:r>
      <w:r>
        <w:rPr>
          <w:rFonts w:hint="eastAsia"/>
          <w:lang w:val="en-US" w:eastAsia="zh-CN"/>
        </w:rPr>
        <w:t xml:space="preserve"> 加 key 索引</w:t>
      </w: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</w:pPr>
      <w:r>
        <w:drawing>
          <wp:inline distT="0" distB="0" distL="114300" distR="114300">
            <wp:extent cx="5272405" cy="1285875"/>
            <wp:effectExtent l="0" t="0" r="4445" b="9525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</w:pP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</w:pP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</w:pP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</w:pP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177925"/>
            <wp:effectExtent l="0" t="0" r="3175" b="3175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7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2865" cy="2009775"/>
            <wp:effectExtent l="0" t="0" r="635" b="9525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659130"/>
            <wp:effectExtent l="0" t="0" r="3175" b="762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6710" cy="1894840"/>
            <wp:effectExtent l="0" t="0" r="15240" b="10160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1894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改成数组</w:t>
      </w: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471670" cy="2372995"/>
            <wp:effectExtent l="0" t="0" r="5080" b="8255"/>
            <wp:docPr id="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</w:pPr>
      <w:r>
        <w:drawing>
          <wp:inline distT="0" distB="0" distL="114300" distR="114300">
            <wp:extent cx="5271135" cy="1701165"/>
            <wp:effectExtent l="0" t="0" r="5715" b="13335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把以上SQL语句应用到角色列表中: 修改角色模型中的search方法。</w:t>
      </w: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</w:pPr>
      <w:r>
        <w:drawing>
          <wp:inline distT="0" distB="0" distL="114300" distR="114300">
            <wp:extent cx="5270500" cy="1021715"/>
            <wp:effectExtent l="0" t="0" r="6350" b="6985"/>
            <wp:docPr id="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</w:pPr>
      <w:r>
        <w:drawing>
          <wp:inline distT="0" distB="0" distL="114300" distR="114300">
            <wp:extent cx="5271770" cy="692785"/>
            <wp:effectExtent l="0" t="0" r="5080" b="12065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</w:pPr>
      <w:r>
        <w:drawing>
          <wp:inline distT="0" distB="0" distL="114300" distR="114300">
            <wp:extent cx="5788025" cy="4768215"/>
            <wp:effectExtent l="0" t="0" r="3175" b="13335"/>
            <wp:docPr id="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4768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095240" cy="2352675"/>
            <wp:effectExtent l="0" t="0" r="10160" b="9525"/>
            <wp:docPr id="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843780" cy="1356360"/>
            <wp:effectExtent l="0" t="0" r="13970" b="15240"/>
            <wp:docPr id="10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43780" cy="135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521960" cy="2580005"/>
            <wp:effectExtent l="0" t="0" r="2540" b="10795"/>
            <wp:docPr id="10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21960" cy="2580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517515" cy="1549400"/>
            <wp:effectExtent l="0" t="0" r="6985" b="12700"/>
            <wp:docPr id="10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17515" cy="154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</w:pPr>
      <w:r>
        <w:drawing>
          <wp:inline distT="0" distB="0" distL="114300" distR="114300">
            <wp:extent cx="5741670" cy="1489075"/>
            <wp:effectExtent l="0" t="0" r="11430" b="15875"/>
            <wp:docPr id="7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41670" cy="148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12105" cy="1423670"/>
            <wp:effectExtent l="0" t="0" r="17145" b="5080"/>
            <wp:docPr id="8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12105" cy="142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</w:pPr>
      <w:r>
        <w:drawing>
          <wp:inline distT="0" distB="0" distL="114300" distR="114300">
            <wp:extent cx="5206365" cy="2823210"/>
            <wp:effectExtent l="0" t="0" r="13335" b="15240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06365" cy="282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</w:pPr>
      <w:r>
        <w:drawing>
          <wp:inline distT="0" distB="0" distL="114300" distR="114300">
            <wp:extent cx="5269865" cy="820420"/>
            <wp:effectExtent l="0" t="0" r="6985" b="17780"/>
            <wp:docPr id="10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2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643380"/>
            <wp:effectExtent l="0" t="0" r="5080" b="13970"/>
            <wp:docPr id="10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4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</w:pPr>
    </w:p>
    <w:p>
      <w:pPr>
        <w:numPr>
          <w:ilvl w:val="0"/>
          <w:numId w:val="0"/>
        </w:numPr>
        <w:tabs>
          <w:tab w:val="left" w:pos="2712"/>
        </w:tabs>
        <w:ind w:leftChars="0"/>
        <w:jc w:val="both"/>
      </w:pPr>
      <w:r>
        <w:drawing>
          <wp:inline distT="0" distB="0" distL="114300" distR="114300">
            <wp:extent cx="5273040" cy="483235"/>
            <wp:effectExtent l="0" t="0" r="3810" b="12065"/>
            <wp:docPr id="9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</w:tabs>
        <w:ind w:leftChars="0" w:firstLine="24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办法二</w:t>
      </w:r>
      <w:r>
        <w:rPr>
          <w:rFonts w:hint="eastAsia"/>
          <w:lang w:val="en-US" w:eastAsia="zh-CN"/>
        </w:rPr>
        <w:t xml:space="preserve"> PHP端添加一个角色名称不能重复的验证</w:t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ind w:leftChars="0" w:firstLine="24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办法三 JS 当点击提交后，设置定时器延时3秒钟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ind w:leftChars="0" w:firstLine="240" w:firstLineChars="100"/>
        <w:jc w:val="both"/>
      </w:pPr>
      <w:r>
        <w:drawing>
          <wp:inline distT="0" distB="0" distL="114300" distR="114300">
            <wp:extent cx="4314190" cy="3123565"/>
            <wp:effectExtent l="0" t="0" r="10160" b="635"/>
            <wp:docPr id="10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3123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  <w:tab w:val="left" w:pos="6274"/>
        </w:tabs>
        <w:ind w:leftChars="0" w:firstLine="281" w:firstLineChars="100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eastAsia="zh-CN"/>
        </w:rPr>
        <w:t>管理员管理</w:t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ind w:leftChars="0" w:firstLine="24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需求：</w:t>
      </w:r>
    </w:p>
    <w:p>
      <w:pPr>
        <w:numPr>
          <w:ilvl w:val="0"/>
          <w:numId w:val="3"/>
        </w:numPr>
        <w:tabs>
          <w:tab w:val="left" w:pos="2712"/>
          <w:tab w:val="left" w:pos="6274"/>
        </w:tabs>
        <w:ind w:leftChars="0" w:firstLine="720" w:firstLineChars="30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管理员的账户添加一个验证规则 : 必须唯一unique </w:t>
      </w:r>
    </w:p>
    <w:p>
      <w:pPr>
        <w:numPr>
          <w:ilvl w:val="0"/>
          <w:numId w:val="3"/>
        </w:numPr>
        <w:tabs>
          <w:tab w:val="left" w:pos="2712"/>
          <w:tab w:val="left" w:pos="6274"/>
        </w:tabs>
        <w:ind w:left="0" w:leftChars="0" w:firstLine="720" w:firstLineChars="3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添加管理员时添加一个确认密码，有两次密码输入一致时添加。在管  理员模型中添加一个验证规则。 </w:t>
      </w:r>
      <w:r>
        <w:rPr>
          <w:rFonts w:hint="eastAsia"/>
          <w:color w:val="FF0000"/>
          <w:lang w:val="en-US" w:eastAsia="zh-CN"/>
        </w:rPr>
        <w:t>并设置允许接收字段。</w:t>
      </w:r>
    </w:p>
    <w:p>
      <w:pPr>
        <w:numPr>
          <w:ilvl w:val="0"/>
          <w:numId w:val="3"/>
        </w:numPr>
        <w:tabs>
          <w:tab w:val="left" w:pos="2712"/>
          <w:tab w:val="left" w:pos="6184"/>
        </w:tabs>
        <w:ind w:left="0" w:leftChars="0" w:firstLine="720" w:firstLineChars="3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加密之后入库、 加入混合字符提升安全性。</w:t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ind w:leftChars="300"/>
        <w:jc w:val="both"/>
      </w:pPr>
      <w:r>
        <w:drawing>
          <wp:inline distT="0" distB="0" distL="114300" distR="114300">
            <wp:extent cx="5103495" cy="868045"/>
            <wp:effectExtent l="0" t="0" r="1905" b="8255"/>
            <wp:docPr id="11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86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left" w:pos="2712"/>
          <w:tab w:val="left" w:pos="6274"/>
        </w:tabs>
        <w:ind w:left="0" w:leftChars="0" w:firstLine="720" w:firstLineChars="30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修改管理员时和 添加管理员一样</w:t>
      </w:r>
      <w:r>
        <w:rPr>
          <w:rFonts w:hint="eastAsia"/>
          <w:color w:val="FF0000"/>
          <w:lang w:val="en-US" w:eastAsia="zh-CN"/>
        </w:rPr>
        <w:t xml:space="preserve"> 也要有前三个需求</w:t>
      </w:r>
      <w:r>
        <w:rPr>
          <w:rFonts w:hint="eastAsia"/>
          <w:lang w:val="en-US" w:eastAsia="zh-CN"/>
        </w:rPr>
        <w:t>，如果密码不填就代表不修改密码。</w:t>
      </w:r>
    </w:p>
    <w:p>
      <w:pPr>
        <w:numPr>
          <w:ilvl w:val="0"/>
          <w:numId w:val="3"/>
        </w:numPr>
        <w:tabs>
          <w:tab w:val="left" w:pos="2712"/>
          <w:tab w:val="left" w:pos="6274"/>
        </w:tabs>
        <w:ind w:left="0" w:leftChars="0" w:firstLine="720" w:firstLineChars="30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再添加修改管理员时，可以选择管理员所在的角色（可以选多个角色）</w:t>
      </w:r>
    </w:p>
    <w:p>
      <w:pPr>
        <w:numPr>
          <w:ilvl w:val="0"/>
          <w:numId w:val="4"/>
        </w:numPr>
        <w:tabs>
          <w:tab w:val="left" w:pos="2712"/>
          <w:tab w:val="left" w:pos="6274"/>
        </w:tabs>
        <w:ind w:left="108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控制器取出所有角色的数据再添加和修改的表单中循环所有角色。</w:t>
      </w:r>
    </w:p>
    <w:p>
      <w:pPr>
        <w:numPr>
          <w:ilvl w:val="0"/>
          <w:numId w:val="4"/>
        </w:numPr>
        <w:tabs>
          <w:tab w:val="left" w:pos="2712"/>
          <w:tab w:val="left" w:pos="6274"/>
        </w:tabs>
        <w:ind w:left="108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提交表单之后把管理员所在角色的数据保存到管理员角色表。</w:t>
      </w:r>
    </w:p>
    <w:p>
      <w:pPr>
        <w:numPr>
          <w:ilvl w:val="0"/>
          <w:numId w:val="4"/>
        </w:numPr>
        <w:tabs>
          <w:tab w:val="left" w:pos="2712"/>
          <w:tab w:val="left" w:pos="6274"/>
        </w:tabs>
        <w:ind w:left="108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再添加管理员后的钩子函数中：</w:t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ind w:left="1080" w:leftChars="0"/>
        <w:jc w:val="both"/>
      </w:pPr>
      <w:r>
        <w:drawing>
          <wp:inline distT="0" distB="0" distL="114300" distR="114300">
            <wp:extent cx="4879975" cy="2192020"/>
            <wp:effectExtent l="0" t="0" r="15875" b="17780"/>
            <wp:docPr id="11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219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6463665" cy="3288030"/>
            <wp:effectExtent l="0" t="0" r="13335" b="7620"/>
            <wp:docPr id="11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288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70855" cy="799465"/>
            <wp:effectExtent l="0" t="0" r="10795" b="635"/>
            <wp:docPr id="11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70855" cy="79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left" w:pos="2712"/>
          <w:tab w:val="left" w:pos="6274"/>
        </w:tabs>
        <w:ind w:left="0" w:leftChars="0" w:firstLine="720" w:firstLineChars="30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删除管理员时，要把这个管理员所在角色的数据一起删除掉。</w:t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ind w:leftChars="300"/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495925" cy="1796415"/>
            <wp:effectExtent l="0" t="0" r="9525" b="13335"/>
            <wp:docPr id="11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79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ind w:leftChars="300"/>
        <w:jc w:val="both"/>
      </w:pPr>
    </w:p>
    <w:p>
      <w:pPr>
        <w:numPr>
          <w:ilvl w:val="0"/>
          <w:numId w:val="3"/>
        </w:numPr>
        <w:tabs>
          <w:tab w:val="left" w:pos="2712"/>
          <w:tab w:val="left" w:pos="6274"/>
        </w:tabs>
        <w:ind w:left="0" w:leftChars="0" w:firstLine="720" w:firstLineChars="3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超级管理员不能被删除与禁用。</w:t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ind w:leftChars="300"/>
        <w:jc w:val="both"/>
      </w:pPr>
      <w:r>
        <w:drawing>
          <wp:inline distT="0" distB="0" distL="114300" distR="114300">
            <wp:extent cx="3752215" cy="1295400"/>
            <wp:effectExtent l="0" t="0" r="635" b="0"/>
            <wp:docPr id="11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49120"/>
            <wp:effectExtent l="0" t="0" r="6985" b="17780"/>
            <wp:docPr id="11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ind w:leftChars="3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If判断 把超级管理员删除的按钮去掉</w:t>
      </w:r>
    </w:p>
    <w:p>
      <w:pPr>
        <w:numPr>
          <w:ilvl w:val="0"/>
          <w:numId w:val="3"/>
        </w:numPr>
        <w:tabs>
          <w:tab w:val="left" w:pos="2769"/>
          <w:tab w:val="left" w:pos="6274"/>
        </w:tabs>
        <w:ind w:left="0" w:leftChars="0" w:firstLine="720" w:firstLineChars="3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超级管理员可以修改所有的管理员的信息，普通管理员只能修改自身。</w:t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ind w:leftChars="300"/>
        <w:jc w:val="both"/>
      </w:pPr>
      <w:r>
        <w:drawing>
          <wp:inline distT="0" distB="0" distL="114300" distR="114300">
            <wp:extent cx="4960620" cy="2754630"/>
            <wp:effectExtent l="0" t="0" r="11430" b="7620"/>
            <wp:docPr id="11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275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ind w:leftChars="30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扩展：用户体验可以直接通过点击按钮来修改启用状态（</w:t>
      </w:r>
      <w:r>
        <w:rPr>
          <w:rFonts w:hint="eastAsia"/>
          <w:lang w:val="en-US" w:eastAsia="zh-CN"/>
        </w:rPr>
        <w:t>Ajax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ind w:leftChars="300"/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3864610" cy="1619250"/>
            <wp:effectExtent l="0" t="0" r="2540" b="0"/>
            <wp:docPr id="12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6461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6050280" cy="2746375"/>
            <wp:effectExtent l="0" t="0" r="7620" b="15875"/>
            <wp:docPr id="12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274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jc w:val="both"/>
      </w:pPr>
      <w:r>
        <w:drawing>
          <wp:inline distT="0" distB="0" distL="114300" distR="114300">
            <wp:extent cx="5727065" cy="3413125"/>
            <wp:effectExtent l="0" t="0" r="6985" b="15875"/>
            <wp:docPr id="11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341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663"/>
          <w:tab w:val="left" w:pos="6274"/>
        </w:tabs>
        <w:jc w:val="both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权限认证</w:t>
      </w:r>
      <w:r>
        <w:rPr>
          <w:rFonts w:hint="eastAsia"/>
          <w:b/>
          <w:bCs/>
          <w:sz w:val="36"/>
          <w:szCs w:val="36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jc w:val="both"/>
        <w:rPr>
          <w:rFonts w:hint="eastAsia"/>
          <w:b/>
          <w:bCs/>
          <w:sz w:val="36"/>
          <w:szCs w:val="36"/>
          <w:lang w:val="en-US" w:eastAsia="zh-CN"/>
        </w:rPr>
      </w:pPr>
      <w:r>
        <w:drawing>
          <wp:inline distT="0" distB="0" distL="114300" distR="114300">
            <wp:extent cx="5268595" cy="1913890"/>
            <wp:effectExtent l="0" t="0" r="8255" b="10160"/>
            <wp:docPr id="12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3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jc w:val="both"/>
      </w:pPr>
      <w:r>
        <w:drawing>
          <wp:inline distT="0" distB="0" distL="114300" distR="114300">
            <wp:extent cx="6347460" cy="4357370"/>
            <wp:effectExtent l="0" t="0" r="15240" b="5080"/>
            <wp:docPr id="12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435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733550"/>
            <wp:effectExtent l="0" t="0" r="8255" b="0"/>
            <wp:docPr id="12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 如何转四维数组。</w:t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jc w:val="both"/>
      </w:pPr>
      <w:r>
        <w:drawing>
          <wp:inline distT="0" distB="0" distL="114300" distR="114300">
            <wp:extent cx="4172585" cy="2239645"/>
            <wp:effectExtent l="0" t="0" r="18415" b="8255"/>
            <wp:docPr id="12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72585" cy="2239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jc w:val="both"/>
      </w:pPr>
      <w:r>
        <w:drawing>
          <wp:inline distT="0" distB="0" distL="114300" distR="114300">
            <wp:extent cx="5104765" cy="3047365"/>
            <wp:effectExtent l="0" t="0" r="635" b="635"/>
            <wp:docPr id="12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6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jc w:val="both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107430" cy="1981200"/>
            <wp:effectExtent l="0" t="0" r="7620" b="0"/>
            <wp:docPr id="13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6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0743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11.商品模块分析</w:t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ind w:firstLine="321" w:firstLineChars="100"/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a.商品模块表结构设计</w:t>
      </w:r>
      <w:r>
        <w:rPr>
          <w:rFonts w:hint="eastAsia"/>
          <w:b/>
          <w:bCs/>
          <w:sz w:val="32"/>
          <w:szCs w:val="32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ind w:firstLine="321" w:firstLineChars="10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</w:t>
      </w:r>
      <w:r>
        <w:rPr>
          <w:rFonts w:hint="eastAsia"/>
          <w:b/>
          <w:bCs/>
          <w:sz w:val="24"/>
          <w:szCs w:val="24"/>
          <w:lang w:val="en-US" w:eastAsia="zh-CN"/>
        </w:rPr>
        <w:t>功能一. 商品类型管理和属性管理</w:t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ind w:firstLine="241" w:firstLineChars="10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分析类型表和属性表椒什么关系？</w:t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ind w:firstLine="241" w:firstLineChars="10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一个类型可以有多个属性，一个属性只能属于一个类型。</w:t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ind w:left="1446" w:hanging="1446" w:hangingChars="60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综上，是一对多的关系，如果是一对多的关系，在多的表中添加一个外键。</w:t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ind w:left="1446" w:hanging="1440" w:hangingChars="600"/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974080" cy="3767455"/>
            <wp:effectExtent l="0" t="0" r="7620" b="4445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3767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ind w:firstLine="321" w:firstLineChars="100"/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功能二. 会员价格</w:t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ind w:firstLine="321" w:firstLineChars="100"/>
        <w:jc w:val="both"/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   </w:t>
      </w:r>
      <w:r>
        <w:drawing>
          <wp:inline distT="0" distB="0" distL="114300" distR="114300">
            <wp:extent cx="3914140" cy="1905000"/>
            <wp:effectExtent l="0" t="0" r="10160" b="0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ind w:firstLine="240" w:firstLineChars="100"/>
        <w:jc w:val="both"/>
      </w:pPr>
      <w:r>
        <w:drawing>
          <wp:inline distT="0" distB="0" distL="114300" distR="114300">
            <wp:extent cx="5066665" cy="3580765"/>
            <wp:effectExtent l="0" t="0" r="635" b="63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58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ind w:firstLine="240" w:firstLineChars="100"/>
        <w:jc w:val="both"/>
      </w:pPr>
      <w:r>
        <w:drawing>
          <wp:inline distT="0" distB="0" distL="114300" distR="114300">
            <wp:extent cx="5273040" cy="842645"/>
            <wp:effectExtent l="0" t="0" r="3810" b="14605"/>
            <wp:docPr id="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ind w:firstLine="240" w:firstLineChars="100"/>
        <w:jc w:val="both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827270" cy="2181225"/>
            <wp:effectExtent l="0" t="0" r="11430" b="9525"/>
            <wp:docPr id="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27270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ind w:firstLine="240" w:firstLineChars="100"/>
        <w:jc w:val="both"/>
      </w:pPr>
      <w:r>
        <w:drawing>
          <wp:inline distT="0" distB="0" distL="114300" distR="114300">
            <wp:extent cx="3218815" cy="1428750"/>
            <wp:effectExtent l="0" t="0" r="63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ind w:firstLine="240" w:firstLineChars="100"/>
        <w:jc w:val="both"/>
        <w:rPr>
          <w:b/>
          <w:bCs/>
        </w:rPr>
      </w:pPr>
      <w:r>
        <w:drawing>
          <wp:inline distT="0" distB="0" distL="114300" distR="114300">
            <wp:extent cx="5271135" cy="1986915"/>
            <wp:effectExtent l="0" t="0" r="5715" b="13335"/>
            <wp:docPr id="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8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ind w:firstLine="241" w:firstLineChars="10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</w:t>
      </w:r>
      <w:r>
        <w:rPr>
          <w:rFonts w:hint="eastAsia"/>
          <w:b/>
          <w:bCs/>
          <w:sz w:val="28"/>
          <w:szCs w:val="28"/>
          <w:lang w:val="en-US" w:eastAsia="zh-CN"/>
        </w:rPr>
        <w:t>商品库存量表</w:t>
      </w:r>
    </w:p>
    <w:p>
      <w:pPr>
        <w:numPr>
          <w:ilvl w:val="0"/>
          <w:numId w:val="0"/>
        </w:numPr>
        <w:tabs>
          <w:tab w:val="left" w:pos="2712"/>
          <w:tab w:val="left" w:pos="6274"/>
        </w:tabs>
        <w:ind w:firstLine="240" w:firstLineChars="100"/>
        <w:jc w:val="both"/>
      </w:pPr>
      <w:r>
        <w:drawing>
          <wp:inline distT="0" distB="0" distL="114300" distR="114300">
            <wp:extent cx="5937885" cy="2766060"/>
            <wp:effectExtent l="0" t="0" r="5715" b="15240"/>
            <wp:docPr id="10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2656840" cy="2133600"/>
            <wp:effectExtent l="0" t="0" r="10160" b="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类型管理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795645" cy="1350010"/>
            <wp:effectExtent l="0" t="0" r="14605" b="2540"/>
            <wp:docPr id="1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9564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568950" cy="828040"/>
            <wp:effectExtent l="0" t="0" r="12700" b="10160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82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51855" cy="3620770"/>
            <wp:effectExtent l="0" t="0" r="10795" b="17780"/>
            <wp:docPr id="1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3620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883410"/>
            <wp:effectExtent l="0" t="0" r="5080" b="2540"/>
            <wp:docPr id="1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291080"/>
            <wp:effectExtent l="0" t="0" r="5080" b="13970"/>
            <wp:docPr id="1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484495" cy="894715"/>
            <wp:effectExtent l="0" t="0" r="1905" b="635"/>
            <wp:docPr id="1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894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810760" cy="638810"/>
            <wp:effectExtent l="0" t="0" r="8890" b="8890"/>
            <wp:docPr id="1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10760" cy="638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5"/>
        </w:numPr>
        <w:tabs>
          <w:tab w:val="clear" w:pos="312"/>
        </w:tabs>
        <w:ind w:left="0" w:leftChars="0" w:firstLine="0" w:firstLineChars="0"/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商品设计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扩展分类表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865" cy="1891030"/>
            <wp:effectExtent l="0" t="0" r="6985" b="13970"/>
            <wp:docPr id="1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品牌表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190490" cy="1866900"/>
            <wp:effectExtent l="0" t="0" r="10160" b="0"/>
            <wp:docPr id="1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优惠价格表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4310" cy="1752600"/>
            <wp:effectExtent l="0" t="0" r="2540" b="0"/>
            <wp:docPr id="1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3666490" cy="428625"/>
            <wp:effectExtent l="0" t="0" r="10160" b="9525"/>
            <wp:docPr id="1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sz w:val="28"/>
          <w:szCs w:val="28"/>
          <w:lang w:eastAsia="zh-CN"/>
        </w:rPr>
      </w:pPr>
      <w:r>
        <w:rPr>
          <w:rFonts w:hint="eastAsia"/>
          <w:b/>
          <w:bCs/>
          <w:sz w:val="28"/>
          <w:szCs w:val="28"/>
          <w:lang w:eastAsia="zh-CN"/>
        </w:rPr>
        <w:t>商品表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770" cy="2124075"/>
            <wp:effectExtent l="0" t="0" r="5080" b="9525"/>
            <wp:docPr id="1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327650" cy="1954530"/>
            <wp:effectExtent l="0" t="0" r="6350" b="7620"/>
            <wp:docPr id="1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195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05450" cy="1089025"/>
            <wp:effectExtent l="0" t="0" r="0" b="15875"/>
            <wp:docPr id="1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08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88740" cy="2763520"/>
            <wp:effectExtent l="0" t="0" r="16510" b="17780"/>
            <wp:docPr id="1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2763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2405" cy="2886710"/>
            <wp:effectExtent l="0" t="0" r="4445" b="889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6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927725" cy="1894205"/>
            <wp:effectExtent l="0" t="0" r="15875" b="1079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27725" cy="1894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53765" cy="3770630"/>
            <wp:effectExtent l="0" t="0" r="13335" b="127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53765" cy="377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55690" cy="2662555"/>
            <wp:effectExtent l="0" t="0" r="16510" b="4445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266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00015" cy="2066925"/>
            <wp:effectExtent l="0" t="0" r="635" b="9525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61330" cy="3106420"/>
            <wp:effectExtent l="0" t="0" r="1270" b="17780"/>
            <wp:docPr id="1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61330" cy="310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62270" cy="2077085"/>
            <wp:effectExtent l="0" t="0" r="5080" b="18415"/>
            <wp:docPr id="1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62270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6017895" cy="1390015"/>
            <wp:effectExtent l="0" t="0" r="1905" b="635"/>
            <wp:docPr id="1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1390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245235"/>
            <wp:effectExtent l="0" t="0" r="6350" b="12065"/>
            <wp:docPr id="1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5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1535" cy="875665"/>
            <wp:effectExtent l="0" t="0" r="12065" b="635"/>
            <wp:docPr id="1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875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6" name="文本框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CzSVju0AAAAAUBAAAPAAAAAAAAAAEAIAAA&#10;ACIAAABkcnMvZG93bnJldi54bWxQSwECFAAUAAAACACHTuJAwj4BmRQCAAAVBAAADgAAAAAAAAAB&#10;ACAAAAAfAQAAZHJzL2Uyb0RvYy54bWxQSwUGAAAAAAYABgBZAQAAp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G4AVXY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7713B3"/>
    <w:multiLevelType w:val="singleLevel"/>
    <w:tmpl w:val="5A7713B3"/>
    <w:lvl w:ilvl="0" w:tentative="0">
      <w:start w:val="7"/>
      <w:numFmt w:val="decimal"/>
      <w:suff w:val="space"/>
      <w:lvlText w:val="%1."/>
      <w:lvlJc w:val="left"/>
    </w:lvl>
  </w:abstractNum>
  <w:abstractNum w:abstractNumId="1">
    <w:nsid w:val="5A772518"/>
    <w:multiLevelType w:val="singleLevel"/>
    <w:tmpl w:val="5A772518"/>
    <w:lvl w:ilvl="0" w:tentative="0">
      <w:start w:val="2"/>
      <w:numFmt w:val="decimal"/>
      <w:suff w:val="space"/>
      <w:lvlText w:val="%1."/>
      <w:lvlJc w:val="left"/>
      <w:pPr>
        <w:ind w:left="120" w:leftChars="0" w:firstLine="0" w:firstLineChars="0"/>
      </w:pPr>
    </w:lvl>
  </w:abstractNum>
  <w:abstractNum w:abstractNumId="2">
    <w:nsid w:val="5A7E9DC5"/>
    <w:multiLevelType w:val="singleLevel"/>
    <w:tmpl w:val="5A7E9DC5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5A7F0B24"/>
    <w:multiLevelType w:val="singleLevel"/>
    <w:tmpl w:val="5A7F0B24"/>
    <w:lvl w:ilvl="0" w:tentative="0">
      <w:start w:val="1"/>
      <w:numFmt w:val="upperLetter"/>
      <w:suff w:val="space"/>
      <w:lvlText w:val="%1."/>
      <w:lvlJc w:val="left"/>
    </w:lvl>
  </w:abstractNum>
  <w:abstractNum w:abstractNumId="4">
    <w:nsid w:val="5A90CF18"/>
    <w:multiLevelType w:val="singleLevel"/>
    <w:tmpl w:val="5A90CF18"/>
    <w:lvl w:ilvl="0" w:tentative="0">
      <w:start w:val="1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5"/>
  <w:doNotDisplayPageBoundaries w:val="1"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744F3"/>
    <w:rsid w:val="001B7F57"/>
    <w:rsid w:val="00290301"/>
    <w:rsid w:val="002F207A"/>
    <w:rsid w:val="00404D46"/>
    <w:rsid w:val="0055202A"/>
    <w:rsid w:val="005811C0"/>
    <w:rsid w:val="006F6942"/>
    <w:rsid w:val="00754131"/>
    <w:rsid w:val="00787FED"/>
    <w:rsid w:val="008E1F74"/>
    <w:rsid w:val="00913850"/>
    <w:rsid w:val="009968E6"/>
    <w:rsid w:val="00A925D9"/>
    <w:rsid w:val="00B44DBD"/>
    <w:rsid w:val="00C20F6C"/>
    <w:rsid w:val="00D17535"/>
    <w:rsid w:val="00E21D79"/>
    <w:rsid w:val="00F329E4"/>
    <w:rsid w:val="010A0FB5"/>
    <w:rsid w:val="010F1A1B"/>
    <w:rsid w:val="01364086"/>
    <w:rsid w:val="013D6CE3"/>
    <w:rsid w:val="013E27C3"/>
    <w:rsid w:val="014248A2"/>
    <w:rsid w:val="017E2C72"/>
    <w:rsid w:val="01953C3A"/>
    <w:rsid w:val="01A65328"/>
    <w:rsid w:val="01A8219A"/>
    <w:rsid w:val="01B40CAB"/>
    <w:rsid w:val="01BF35B4"/>
    <w:rsid w:val="01CF5857"/>
    <w:rsid w:val="01D2236C"/>
    <w:rsid w:val="01E3682F"/>
    <w:rsid w:val="01E6135E"/>
    <w:rsid w:val="01F22D6C"/>
    <w:rsid w:val="01FF61BB"/>
    <w:rsid w:val="021735BE"/>
    <w:rsid w:val="021C58BE"/>
    <w:rsid w:val="022B47C0"/>
    <w:rsid w:val="022C1F70"/>
    <w:rsid w:val="022C3319"/>
    <w:rsid w:val="022F6354"/>
    <w:rsid w:val="023E463D"/>
    <w:rsid w:val="0240643E"/>
    <w:rsid w:val="026F11E9"/>
    <w:rsid w:val="027854DE"/>
    <w:rsid w:val="027D198D"/>
    <w:rsid w:val="02820CE8"/>
    <w:rsid w:val="028360D3"/>
    <w:rsid w:val="02AC08A8"/>
    <w:rsid w:val="02AD0EE8"/>
    <w:rsid w:val="02C24713"/>
    <w:rsid w:val="02C8260D"/>
    <w:rsid w:val="02D169AE"/>
    <w:rsid w:val="02D3258E"/>
    <w:rsid w:val="02E2385B"/>
    <w:rsid w:val="02E725B7"/>
    <w:rsid w:val="02F203B6"/>
    <w:rsid w:val="02F963B5"/>
    <w:rsid w:val="030E317A"/>
    <w:rsid w:val="03346754"/>
    <w:rsid w:val="033E7FF5"/>
    <w:rsid w:val="034477EE"/>
    <w:rsid w:val="034606BC"/>
    <w:rsid w:val="034B3ED9"/>
    <w:rsid w:val="036143EC"/>
    <w:rsid w:val="036E26FA"/>
    <w:rsid w:val="036F0666"/>
    <w:rsid w:val="03750900"/>
    <w:rsid w:val="0384688F"/>
    <w:rsid w:val="0398255D"/>
    <w:rsid w:val="039D773A"/>
    <w:rsid w:val="03A44214"/>
    <w:rsid w:val="03B31AF0"/>
    <w:rsid w:val="03B75C95"/>
    <w:rsid w:val="03B86245"/>
    <w:rsid w:val="03CF4945"/>
    <w:rsid w:val="040B2677"/>
    <w:rsid w:val="041A1499"/>
    <w:rsid w:val="0427116C"/>
    <w:rsid w:val="042F22CD"/>
    <w:rsid w:val="043F01EF"/>
    <w:rsid w:val="045A35F6"/>
    <w:rsid w:val="045E06EE"/>
    <w:rsid w:val="046B6169"/>
    <w:rsid w:val="046E718B"/>
    <w:rsid w:val="047B0119"/>
    <w:rsid w:val="04883F81"/>
    <w:rsid w:val="04AB561E"/>
    <w:rsid w:val="04AC71E0"/>
    <w:rsid w:val="04AD501A"/>
    <w:rsid w:val="04AE6122"/>
    <w:rsid w:val="04B0111D"/>
    <w:rsid w:val="04E21B4C"/>
    <w:rsid w:val="04E56242"/>
    <w:rsid w:val="04EC123A"/>
    <w:rsid w:val="04FC7CC3"/>
    <w:rsid w:val="052978B5"/>
    <w:rsid w:val="05327D59"/>
    <w:rsid w:val="05380701"/>
    <w:rsid w:val="056B5297"/>
    <w:rsid w:val="057D19A7"/>
    <w:rsid w:val="057F3CCC"/>
    <w:rsid w:val="05801F7B"/>
    <w:rsid w:val="059335D8"/>
    <w:rsid w:val="059655D4"/>
    <w:rsid w:val="05DF4D97"/>
    <w:rsid w:val="061A5BED"/>
    <w:rsid w:val="062A6756"/>
    <w:rsid w:val="063B25B0"/>
    <w:rsid w:val="063E600B"/>
    <w:rsid w:val="063F7E06"/>
    <w:rsid w:val="06457B85"/>
    <w:rsid w:val="065262C8"/>
    <w:rsid w:val="06551E10"/>
    <w:rsid w:val="065714BB"/>
    <w:rsid w:val="0658117E"/>
    <w:rsid w:val="065B07D1"/>
    <w:rsid w:val="066C4293"/>
    <w:rsid w:val="068E60EA"/>
    <w:rsid w:val="069A574D"/>
    <w:rsid w:val="06B81460"/>
    <w:rsid w:val="06BE740C"/>
    <w:rsid w:val="06C010CC"/>
    <w:rsid w:val="06D333E1"/>
    <w:rsid w:val="06F06FDA"/>
    <w:rsid w:val="070439E8"/>
    <w:rsid w:val="07083DC0"/>
    <w:rsid w:val="0717526A"/>
    <w:rsid w:val="071C526A"/>
    <w:rsid w:val="07357596"/>
    <w:rsid w:val="073946E6"/>
    <w:rsid w:val="074504D1"/>
    <w:rsid w:val="0750289F"/>
    <w:rsid w:val="076E7C50"/>
    <w:rsid w:val="0773022A"/>
    <w:rsid w:val="079C1203"/>
    <w:rsid w:val="07A24343"/>
    <w:rsid w:val="07CC0E67"/>
    <w:rsid w:val="07CC4C97"/>
    <w:rsid w:val="07FE79E6"/>
    <w:rsid w:val="08046F2D"/>
    <w:rsid w:val="08211C52"/>
    <w:rsid w:val="083B5C50"/>
    <w:rsid w:val="08487B9B"/>
    <w:rsid w:val="08524237"/>
    <w:rsid w:val="085C1884"/>
    <w:rsid w:val="086C1942"/>
    <w:rsid w:val="087F3C93"/>
    <w:rsid w:val="0892373C"/>
    <w:rsid w:val="08A73970"/>
    <w:rsid w:val="08A747C3"/>
    <w:rsid w:val="08A74A8E"/>
    <w:rsid w:val="08AB74BD"/>
    <w:rsid w:val="08AE7AF1"/>
    <w:rsid w:val="08B6472B"/>
    <w:rsid w:val="08C006D5"/>
    <w:rsid w:val="08CB7261"/>
    <w:rsid w:val="08DB1847"/>
    <w:rsid w:val="09123780"/>
    <w:rsid w:val="094932E6"/>
    <w:rsid w:val="094A234C"/>
    <w:rsid w:val="0951412D"/>
    <w:rsid w:val="09577B5E"/>
    <w:rsid w:val="095A4C30"/>
    <w:rsid w:val="098B6EDC"/>
    <w:rsid w:val="0994552B"/>
    <w:rsid w:val="09A952A9"/>
    <w:rsid w:val="09B51B65"/>
    <w:rsid w:val="09BA39BF"/>
    <w:rsid w:val="09CC63B1"/>
    <w:rsid w:val="09E2552B"/>
    <w:rsid w:val="09E5466B"/>
    <w:rsid w:val="09E62829"/>
    <w:rsid w:val="09F55105"/>
    <w:rsid w:val="09F73CDF"/>
    <w:rsid w:val="0A010EDF"/>
    <w:rsid w:val="0A1215FE"/>
    <w:rsid w:val="0A3F4D8C"/>
    <w:rsid w:val="0A58096C"/>
    <w:rsid w:val="0A592F66"/>
    <w:rsid w:val="0A7B01FB"/>
    <w:rsid w:val="0A8A65C0"/>
    <w:rsid w:val="0A8D13E6"/>
    <w:rsid w:val="0A9F1D2A"/>
    <w:rsid w:val="0AA55E2F"/>
    <w:rsid w:val="0AD12D71"/>
    <w:rsid w:val="0AEA65BC"/>
    <w:rsid w:val="0B1B1118"/>
    <w:rsid w:val="0B2D472B"/>
    <w:rsid w:val="0B8C4BBA"/>
    <w:rsid w:val="0B8D42A2"/>
    <w:rsid w:val="0BA37E52"/>
    <w:rsid w:val="0BAA0427"/>
    <w:rsid w:val="0BAA1381"/>
    <w:rsid w:val="0BC82AAC"/>
    <w:rsid w:val="0BE16461"/>
    <w:rsid w:val="0BF55ADA"/>
    <w:rsid w:val="0BF65C14"/>
    <w:rsid w:val="0BFA389D"/>
    <w:rsid w:val="0C09369A"/>
    <w:rsid w:val="0C180411"/>
    <w:rsid w:val="0C1E0E3B"/>
    <w:rsid w:val="0C3B593C"/>
    <w:rsid w:val="0C624453"/>
    <w:rsid w:val="0C80764F"/>
    <w:rsid w:val="0C863074"/>
    <w:rsid w:val="0CB10402"/>
    <w:rsid w:val="0CB42A36"/>
    <w:rsid w:val="0CB83162"/>
    <w:rsid w:val="0CB95EA0"/>
    <w:rsid w:val="0CC73D27"/>
    <w:rsid w:val="0CE12C60"/>
    <w:rsid w:val="0D2B6636"/>
    <w:rsid w:val="0D31783F"/>
    <w:rsid w:val="0D3D0DFE"/>
    <w:rsid w:val="0D4B7957"/>
    <w:rsid w:val="0D973565"/>
    <w:rsid w:val="0DAB3654"/>
    <w:rsid w:val="0DBD2303"/>
    <w:rsid w:val="0DC21492"/>
    <w:rsid w:val="0DCD313B"/>
    <w:rsid w:val="0DDF6CDC"/>
    <w:rsid w:val="0DEF11DA"/>
    <w:rsid w:val="0DF416AA"/>
    <w:rsid w:val="0E1E34AC"/>
    <w:rsid w:val="0E2E7625"/>
    <w:rsid w:val="0E30746B"/>
    <w:rsid w:val="0E3661AB"/>
    <w:rsid w:val="0E3F7A2B"/>
    <w:rsid w:val="0E4907F0"/>
    <w:rsid w:val="0E55169A"/>
    <w:rsid w:val="0E583D8A"/>
    <w:rsid w:val="0E591503"/>
    <w:rsid w:val="0E7A5F02"/>
    <w:rsid w:val="0E817DBC"/>
    <w:rsid w:val="0E8E09D5"/>
    <w:rsid w:val="0E8E337E"/>
    <w:rsid w:val="0EAD220B"/>
    <w:rsid w:val="0EBD6472"/>
    <w:rsid w:val="0ED92641"/>
    <w:rsid w:val="0EF50F79"/>
    <w:rsid w:val="0EFB0734"/>
    <w:rsid w:val="0F1853F4"/>
    <w:rsid w:val="0F2D72E1"/>
    <w:rsid w:val="0F370B7F"/>
    <w:rsid w:val="0F3E567F"/>
    <w:rsid w:val="0F414221"/>
    <w:rsid w:val="0F464292"/>
    <w:rsid w:val="0F4647CA"/>
    <w:rsid w:val="0F48002C"/>
    <w:rsid w:val="0F4D0211"/>
    <w:rsid w:val="0F7E0313"/>
    <w:rsid w:val="0F817C8F"/>
    <w:rsid w:val="0F972459"/>
    <w:rsid w:val="0F9F7225"/>
    <w:rsid w:val="0FAE0FC0"/>
    <w:rsid w:val="0FC0185E"/>
    <w:rsid w:val="0FC219FF"/>
    <w:rsid w:val="0FC94579"/>
    <w:rsid w:val="0FEB2A99"/>
    <w:rsid w:val="10041D7A"/>
    <w:rsid w:val="100D19A1"/>
    <w:rsid w:val="10192C1B"/>
    <w:rsid w:val="1057119F"/>
    <w:rsid w:val="106346D6"/>
    <w:rsid w:val="106E071E"/>
    <w:rsid w:val="108420E8"/>
    <w:rsid w:val="108E2158"/>
    <w:rsid w:val="10907994"/>
    <w:rsid w:val="10C735AE"/>
    <w:rsid w:val="10E77F9A"/>
    <w:rsid w:val="10ED3645"/>
    <w:rsid w:val="11112C35"/>
    <w:rsid w:val="11123BF9"/>
    <w:rsid w:val="11192861"/>
    <w:rsid w:val="112822DF"/>
    <w:rsid w:val="112C68CC"/>
    <w:rsid w:val="11331BA8"/>
    <w:rsid w:val="11430CE4"/>
    <w:rsid w:val="11502D4A"/>
    <w:rsid w:val="115102F6"/>
    <w:rsid w:val="115E514C"/>
    <w:rsid w:val="116275A6"/>
    <w:rsid w:val="11767857"/>
    <w:rsid w:val="11775B90"/>
    <w:rsid w:val="11884CB1"/>
    <w:rsid w:val="118D4005"/>
    <w:rsid w:val="11935C6F"/>
    <w:rsid w:val="119E5E1C"/>
    <w:rsid w:val="11A243A0"/>
    <w:rsid w:val="11B050D5"/>
    <w:rsid w:val="11C161B1"/>
    <w:rsid w:val="11D00FC8"/>
    <w:rsid w:val="11D25384"/>
    <w:rsid w:val="11DE50DD"/>
    <w:rsid w:val="11DF28B2"/>
    <w:rsid w:val="12023E3E"/>
    <w:rsid w:val="120D1B98"/>
    <w:rsid w:val="1215172D"/>
    <w:rsid w:val="12163A5D"/>
    <w:rsid w:val="122C35A2"/>
    <w:rsid w:val="123130FE"/>
    <w:rsid w:val="1233113E"/>
    <w:rsid w:val="124551CC"/>
    <w:rsid w:val="12457420"/>
    <w:rsid w:val="124F484E"/>
    <w:rsid w:val="126D4A0B"/>
    <w:rsid w:val="128337D5"/>
    <w:rsid w:val="128855E5"/>
    <w:rsid w:val="12AB189D"/>
    <w:rsid w:val="12C94BBD"/>
    <w:rsid w:val="12D23E04"/>
    <w:rsid w:val="12E50060"/>
    <w:rsid w:val="130C051B"/>
    <w:rsid w:val="130D4AE8"/>
    <w:rsid w:val="130F61F9"/>
    <w:rsid w:val="131E189A"/>
    <w:rsid w:val="133D2FEC"/>
    <w:rsid w:val="134146CE"/>
    <w:rsid w:val="13423113"/>
    <w:rsid w:val="134F3104"/>
    <w:rsid w:val="13507088"/>
    <w:rsid w:val="135323F3"/>
    <w:rsid w:val="135A3723"/>
    <w:rsid w:val="13731CE3"/>
    <w:rsid w:val="137E0EFB"/>
    <w:rsid w:val="13937832"/>
    <w:rsid w:val="13CD4AE7"/>
    <w:rsid w:val="13D03588"/>
    <w:rsid w:val="13F267AF"/>
    <w:rsid w:val="13FC4E66"/>
    <w:rsid w:val="14025FC1"/>
    <w:rsid w:val="141F2CEE"/>
    <w:rsid w:val="142B68F4"/>
    <w:rsid w:val="14402DD9"/>
    <w:rsid w:val="14404EC9"/>
    <w:rsid w:val="14473277"/>
    <w:rsid w:val="144E49D0"/>
    <w:rsid w:val="145A6E31"/>
    <w:rsid w:val="146B55F5"/>
    <w:rsid w:val="148E1ECB"/>
    <w:rsid w:val="14AA1E72"/>
    <w:rsid w:val="14AA43C5"/>
    <w:rsid w:val="14B3644A"/>
    <w:rsid w:val="14B66189"/>
    <w:rsid w:val="14B85DC0"/>
    <w:rsid w:val="14C277DA"/>
    <w:rsid w:val="14C4066F"/>
    <w:rsid w:val="14DD13A9"/>
    <w:rsid w:val="14F0009F"/>
    <w:rsid w:val="15004A88"/>
    <w:rsid w:val="15015729"/>
    <w:rsid w:val="15074D06"/>
    <w:rsid w:val="150A6869"/>
    <w:rsid w:val="15290118"/>
    <w:rsid w:val="152D569C"/>
    <w:rsid w:val="1531530B"/>
    <w:rsid w:val="15405111"/>
    <w:rsid w:val="15523909"/>
    <w:rsid w:val="155632B8"/>
    <w:rsid w:val="155965BD"/>
    <w:rsid w:val="1578333F"/>
    <w:rsid w:val="15801C76"/>
    <w:rsid w:val="158E1EA5"/>
    <w:rsid w:val="158F7F3B"/>
    <w:rsid w:val="15A47E9E"/>
    <w:rsid w:val="15AE0165"/>
    <w:rsid w:val="15B23D41"/>
    <w:rsid w:val="15C8568D"/>
    <w:rsid w:val="15CC483F"/>
    <w:rsid w:val="15D45F45"/>
    <w:rsid w:val="15D74772"/>
    <w:rsid w:val="15DA19B6"/>
    <w:rsid w:val="15DF19D5"/>
    <w:rsid w:val="15E95349"/>
    <w:rsid w:val="15E97BA2"/>
    <w:rsid w:val="15F01067"/>
    <w:rsid w:val="15F43920"/>
    <w:rsid w:val="16016DE0"/>
    <w:rsid w:val="16050D34"/>
    <w:rsid w:val="16294308"/>
    <w:rsid w:val="162C4EC3"/>
    <w:rsid w:val="164551A9"/>
    <w:rsid w:val="16634651"/>
    <w:rsid w:val="166A2092"/>
    <w:rsid w:val="167E0A9A"/>
    <w:rsid w:val="16867011"/>
    <w:rsid w:val="1692504D"/>
    <w:rsid w:val="16925400"/>
    <w:rsid w:val="16A92DF5"/>
    <w:rsid w:val="16AE50F2"/>
    <w:rsid w:val="16BC4E52"/>
    <w:rsid w:val="16C23CD6"/>
    <w:rsid w:val="16C54529"/>
    <w:rsid w:val="16CB7A11"/>
    <w:rsid w:val="16DB4374"/>
    <w:rsid w:val="16DE2AD9"/>
    <w:rsid w:val="16E844A5"/>
    <w:rsid w:val="17024F35"/>
    <w:rsid w:val="170F4F14"/>
    <w:rsid w:val="171E1C28"/>
    <w:rsid w:val="1723489A"/>
    <w:rsid w:val="17241FFD"/>
    <w:rsid w:val="17313DE6"/>
    <w:rsid w:val="17315DB2"/>
    <w:rsid w:val="17325655"/>
    <w:rsid w:val="174270B1"/>
    <w:rsid w:val="17487F1A"/>
    <w:rsid w:val="1763655D"/>
    <w:rsid w:val="176710A3"/>
    <w:rsid w:val="17720FB3"/>
    <w:rsid w:val="17732740"/>
    <w:rsid w:val="17751CB5"/>
    <w:rsid w:val="17793DCC"/>
    <w:rsid w:val="177A6ED4"/>
    <w:rsid w:val="177E247F"/>
    <w:rsid w:val="17871FAE"/>
    <w:rsid w:val="178D50CC"/>
    <w:rsid w:val="179E6AA5"/>
    <w:rsid w:val="17AB2A39"/>
    <w:rsid w:val="17AE3CD7"/>
    <w:rsid w:val="17C406FF"/>
    <w:rsid w:val="17CC0CF9"/>
    <w:rsid w:val="17D43744"/>
    <w:rsid w:val="17D632AB"/>
    <w:rsid w:val="17D96F2D"/>
    <w:rsid w:val="17EA380C"/>
    <w:rsid w:val="1802472A"/>
    <w:rsid w:val="180430D1"/>
    <w:rsid w:val="182326BB"/>
    <w:rsid w:val="182D4D75"/>
    <w:rsid w:val="183A0567"/>
    <w:rsid w:val="183E5FC4"/>
    <w:rsid w:val="184F3C47"/>
    <w:rsid w:val="18507651"/>
    <w:rsid w:val="185F156C"/>
    <w:rsid w:val="186B7F83"/>
    <w:rsid w:val="186E6E2A"/>
    <w:rsid w:val="1881763C"/>
    <w:rsid w:val="188812A0"/>
    <w:rsid w:val="18A70D18"/>
    <w:rsid w:val="18AD63D3"/>
    <w:rsid w:val="18B16EA5"/>
    <w:rsid w:val="18D57EE4"/>
    <w:rsid w:val="18DF603C"/>
    <w:rsid w:val="19140051"/>
    <w:rsid w:val="19324967"/>
    <w:rsid w:val="19537E27"/>
    <w:rsid w:val="19632993"/>
    <w:rsid w:val="196C6764"/>
    <w:rsid w:val="19727FAB"/>
    <w:rsid w:val="197321C7"/>
    <w:rsid w:val="1982128E"/>
    <w:rsid w:val="19AC198C"/>
    <w:rsid w:val="19C63A53"/>
    <w:rsid w:val="19D75ADC"/>
    <w:rsid w:val="19E4043C"/>
    <w:rsid w:val="19EF22A0"/>
    <w:rsid w:val="1A1926D4"/>
    <w:rsid w:val="1A210859"/>
    <w:rsid w:val="1A2D232B"/>
    <w:rsid w:val="1A3F2664"/>
    <w:rsid w:val="1A473D9B"/>
    <w:rsid w:val="1A5434CF"/>
    <w:rsid w:val="1A646A34"/>
    <w:rsid w:val="1A6C5920"/>
    <w:rsid w:val="1A703E81"/>
    <w:rsid w:val="1A967794"/>
    <w:rsid w:val="1AB12483"/>
    <w:rsid w:val="1ACD5B28"/>
    <w:rsid w:val="1AF717A1"/>
    <w:rsid w:val="1AF75556"/>
    <w:rsid w:val="1AFB0A15"/>
    <w:rsid w:val="1AFE134C"/>
    <w:rsid w:val="1AFF4A5F"/>
    <w:rsid w:val="1B00037F"/>
    <w:rsid w:val="1B0C4942"/>
    <w:rsid w:val="1B1B32CD"/>
    <w:rsid w:val="1B24053C"/>
    <w:rsid w:val="1B27349A"/>
    <w:rsid w:val="1B333C9B"/>
    <w:rsid w:val="1B51511A"/>
    <w:rsid w:val="1B6A1272"/>
    <w:rsid w:val="1B8051BB"/>
    <w:rsid w:val="1B9948A9"/>
    <w:rsid w:val="1BA21DFA"/>
    <w:rsid w:val="1BA85EF8"/>
    <w:rsid w:val="1BB309C1"/>
    <w:rsid w:val="1BCB738D"/>
    <w:rsid w:val="1BF83C21"/>
    <w:rsid w:val="1C18430B"/>
    <w:rsid w:val="1C230A4F"/>
    <w:rsid w:val="1C284839"/>
    <w:rsid w:val="1C447428"/>
    <w:rsid w:val="1C4B1D4C"/>
    <w:rsid w:val="1C674D3D"/>
    <w:rsid w:val="1C807794"/>
    <w:rsid w:val="1C875E30"/>
    <w:rsid w:val="1C9018BA"/>
    <w:rsid w:val="1CA15ADE"/>
    <w:rsid w:val="1CA31B48"/>
    <w:rsid w:val="1CB511E6"/>
    <w:rsid w:val="1CC41714"/>
    <w:rsid w:val="1CC50AAE"/>
    <w:rsid w:val="1CCF4DCE"/>
    <w:rsid w:val="1CD66F88"/>
    <w:rsid w:val="1CDB151A"/>
    <w:rsid w:val="1CE056E4"/>
    <w:rsid w:val="1CFC3EBE"/>
    <w:rsid w:val="1D024A8A"/>
    <w:rsid w:val="1D243596"/>
    <w:rsid w:val="1D277D24"/>
    <w:rsid w:val="1D3C008A"/>
    <w:rsid w:val="1D3D778D"/>
    <w:rsid w:val="1D7D4DEA"/>
    <w:rsid w:val="1D7F4022"/>
    <w:rsid w:val="1D8230A3"/>
    <w:rsid w:val="1D854E91"/>
    <w:rsid w:val="1D857C0E"/>
    <w:rsid w:val="1D881006"/>
    <w:rsid w:val="1D8C460D"/>
    <w:rsid w:val="1D8F785A"/>
    <w:rsid w:val="1DA3006D"/>
    <w:rsid w:val="1DA80B01"/>
    <w:rsid w:val="1DC92F3A"/>
    <w:rsid w:val="1DD57E69"/>
    <w:rsid w:val="1DE24192"/>
    <w:rsid w:val="1DE70959"/>
    <w:rsid w:val="1DF71DEC"/>
    <w:rsid w:val="1DFC12BD"/>
    <w:rsid w:val="1E03773E"/>
    <w:rsid w:val="1E0F31BF"/>
    <w:rsid w:val="1E25302C"/>
    <w:rsid w:val="1E267D94"/>
    <w:rsid w:val="1E35296F"/>
    <w:rsid w:val="1E382AF6"/>
    <w:rsid w:val="1E423970"/>
    <w:rsid w:val="1E534677"/>
    <w:rsid w:val="1E612F6E"/>
    <w:rsid w:val="1E67182A"/>
    <w:rsid w:val="1E6F627A"/>
    <w:rsid w:val="1E715E2A"/>
    <w:rsid w:val="1EAC103E"/>
    <w:rsid w:val="1EAC2F52"/>
    <w:rsid w:val="1EAD2469"/>
    <w:rsid w:val="1EC34B1C"/>
    <w:rsid w:val="1EC412BE"/>
    <w:rsid w:val="1EC94075"/>
    <w:rsid w:val="1EC95F60"/>
    <w:rsid w:val="1ED82B43"/>
    <w:rsid w:val="1EF003A7"/>
    <w:rsid w:val="1F227361"/>
    <w:rsid w:val="1F4824B7"/>
    <w:rsid w:val="1F52774E"/>
    <w:rsid w:val="1F646DA0"/>
    <w:rsid w:val="1F733023"/>
    <w:rsid w:val="1F802D49"/>
    <w:rsid w:val="1F840015"/>
    <w:rsid w:val="1F850405"/>
    <w:rsid w:val="1F9E077D"/>
    <w:rsid w:val="1FA77CB6"/>
    <w:rsid w:val="1FAD1E43"/>
    <w:rsid w:val="1FC35004"/>
    <w:rsid w:val="1FE34C4C"/>
    <w:rsid w:val="1FE71CF1"/>
    <w:rsid w:val="1FE779D1"/>
    <w:rsid w:val="1FEA67CA"/>
    <w:rsid w:val="1FF377F1"/>
    <w:rsid w:val="1FFA2309"/>
    <w:rsid w:val="200C1994"/>
    <w:rsid w:val="202611E3"/>
    <w:rsid w:val="2032241E"/>
    <w:rsid w:val="2034600B"/>
    <w:rsid w:val="203A797C"/>
    <w:rsid w:val="203B01EC"/>
    <w:rsid w:val="204A41E4"/>
    <w:rsid w:val="205E5D7C"/>
    <w:rsid w:val="20671D05"/>
    <w:rsid w:val="20690F5F"/>
    <w:rsid w:val="206D30D8"/>
    <w:rsid w:val="207C361B"/>
    <w:rsid w:val="207C6DDF"/>
    <w:rsid w:val="208310E5"/>
    <w:rsid w:val="20890A14"/>
    <w:rsid w:val="209A07CF"/>
    <w:rsid w:val="20A964B1"/>
    <w:rsid w:val="20B121C8"/>
    <w:rsid w:val="20B3419B"/>
    <w:rsid w:val="20BA56F0"/>
    <w:rsid w:val="20C377EA"/>
    <w:rsid w:val="20D47A4D"/>
    <w:rsid w:val="20DE46D6"/>
    <w:rsid w:val="20E02E23"/>
    <w:rsid w:val="20FB5BB3"/>
    <w:rsid w:val="20FF4B7E"/>
    <w:rsid w:val="210453D0"/>
    <w:rsid w:val="21077060"/>
    <w:rsid w:val="210D4FA7"/>
    <w:rsid w:val="211F3AD0"/>
    <w:rsid w:val="21306142"/>
    <w:rsid w:val="213E5005"/>
    <w:rsid w:val="213E7A84"/>
    <w:rsid w:val="216A6128"/>
    <w:rsid w:val="216B7650"/>
    <w:rsid w:val="216E6FAC"/>
    <w:rsid w:val="216F5AC5"/>
    <w:rsid w:val="21802851"/>
    <w:rsid w:val="219C01FE"/>
    <w:rsid w:val="21B0767D"/>
    <w:rsid w:val="21B11459"/>
    <w:rsid w:val="21B354E3"/>
    <w:rsid w:val="21C2378F"/>
    <w:rsid w:val="21C62024"/>
    <w:rsid w:val="21D00076"/>
    <w:rsid w:val="21D86BE6"/>
    <w:rsid w:val="21DC5228"/>
    <w:rsid w:val="22093661"/>
    <w:rsid w:val="220A58D0"/>
    <w:rsid w:val="221B5A3C"/>
    <w:rsid w:val="222844E1"/>
    <w:rsid w:val="2248766E"/>
    <w:rsid w:val="22544B74"/>
    <w:rsid w:val="22577E77"/>
    <w:rsid w:val="226632E2"/>
    <w:rsid w:val="226A351B"/>
    <w:rsid w:val="228C1000"/>
    <w:rsid w:val="228F6FC5"/>
    <w:rsid w:val="22952850"/>
    <w:rsid w:val="22A03EE3"/>
    <w:rsid w:val="22A6420C"/>
    <w:rsid w:val="22BD2CEB"/>
    <w:rsid w:val="22C8686B"/>
    <w:rsid w:val="22F35FE9"/>
    <w:rsid w:val="23065475"/>
    <w:rsid w:val="232B2F1A"/>
    <w:rsid w:val="23357186"/>
    <w:rsid w:val="23375D18"/>
    <w:rsid w:val="23562060"/>
    <w:rsid w:val="23645E1D"/>
    <w:rsid w:val="23883018"/>
    <w:rsid w:val="238A410F"/>
    <w:rsid w:val="23AC29CC"/>
    <w:rsid w:val="23B6087F"/>
    <w:rsid w:val="23B627F0"/>
    <w:rsid w:val="23CF070E"/>
    <w:rsid w:val="23EA3AEF"/>
    <w:rsid w:val="23F342EE"/>
    <w:rsid w:val="23FD6549"/>
    <w:rsid w:val="240959EF"/>
    <w:rsid w:val="240E1D02"/>
    <w:rsid w:val="242B17E1"/>
    <w:rsid w:val="243C6F95"/>
    <w:rsid w:val="24426F7E"/>
    <w:rsid w:val="24620916"/>
    <w:rsid w:val="24837EFC"/>
    <w:rsid w:val="24854957"/>
    <w:rsid w:val="249C1910"/>
    <w:rsid w:val="249E210F"/>
    <w:rsid w:val="24A03BEC"/>
    <w:rsid w:val="24BB40D5"/>
    <w:rsid w:val="24C478F8"/>
    <w:rsid w:val="24CC7AEE"/>
    <w:rsid w:val="24D34061"/>
    <w:rsid w:val="25052F82"/>
    <w:rsid w:val="250A0355"/>
    <w:rsid w:val="250A42B7"/>
    <w:rsid w:val="250B569E"/>
    <w:rsid w:val="250F387A"/>
    <w:rsid w:val="251C4771"/>
    <w:rsid w:val="251D6497"/>
    <w:rsid w:val="253E4314"/>
    <w:rsid w:val="254C321B"/>
    <w:rsid w:val="255144ED"/>
    <w:rsid w:val="2552031D"/>
    <w:rsid w:val="25536ABD"/>
    <w:rsid w:val="2560075B"/>
    <w:rsid w:val="2566733E"/>
    <w:rsid w:val="257D052D"/>
    <w:rsid w:val="25A47A15"/>
    <w:rsid w:val="25A77C0A"/>
    <w:rsid w:val="25AC1E3A"/>
    <w:rsid w:val="25C5753F"/>
    <w:rsid w:val="25CD7585"/>
    <w:rsid w:val="25E53B36"/>
    <w:rsid w:val="25E650A8"/>
    <w:rsid w:val="25E671C3"/>
    <w:rsid w:val="25F814DD"/>
    <w:rsid w:val="25FB0AF3"/>
    <w:rsid w:val="26430442"/>
    <w:rsid w:val="265D5120"/>
    <w:rsid w:val="26665BA7"/>
    <w:rsid w:val="266D5F0C"/>
    <w:rsid w:val="26801A86"/>
    <w:rsid w:val="26812A3A"/>
    <w:rsid w:val="26942E03"/>
    <w:rsid w:val="269E4AA5"/>
    <w:rsid w:val="26AC0638"/>
    <w:rsid w:val="26C108FE"/>
    <w:rsid w:val="26D777B2"/>
    <w:rsid w:val="26EF1F74"/>
    <w:rsid w:val="2707710B"/>
    <w:rsid w:val="270C17EC"/>
    <w:rsid w:val="271827A1"/>
    <w:rsid w:val="27212F8C"/>
    <w:rsid w:val="273D6F7F"/>
    <w:rsid w:val="274A148F"/>
    <w:rsid w:val="274D6C4C"/>
    <w:rsid w:val="278A6266"/>
    <w:rsid w:val="27C47C66"/>
    <w:rsid w:val="280E385C"/>
    <w:rsid w:val="281C3B4A"/>
    <w:rsid w:val="283263C1"/>
    <w:rsid w:val="285F3DBD"/>
    <w:rsid w:val="28AA789D"/>
    <w:rsid w:val="28B34BDC"/>
    <w:rsid w:val="28CF38C3"/>
    <w:rsid w:val="28D2555B"/>
    <w:rsid w:val="28E972B5"/>
    <w:rsid w:val="28EE09C5"/>
    <w:rsid w:val="28F07389"/>
    <w:rsid w:val="28F71BA9"/>
    <w:rsid w:val="28F741F6"/>
    <w:rsid w:val="28F756C0"/>
    <w:rsid w:val="29255633"/>
    <w:rsid w:val="2948683D"/>
    <w:rsid w:val="294D57A5"/>
    <w:rsid w:val="294E22B1"/>
    <w:rsid w:val="294E2A73"/>
    <w:rsid w:val="296A0A9B"/>
    <w:rsid w:val="298865E2"/>
    <w:rsid w:val="29BB7D02"/>
    <w:rsid w:val="2A010672"/>
    <w:rsid w:val="2A1F393F"/>
    <w:rsid w:val="2A2E22E6"/>
    <w:rsid w:val="2A3A3148"/>
    <w:rsid w:val="2A532B93"/>
    <w:rsid w:val="2AA20004"/>
    <w:rsid w:val="2AB55435"/>
    <w:rsid w:val="2AB71556"/>
    <w:rsid w:val="2ABF39CF"/>
    <w:rsid w:val="2AD12FE0"/>
    <w:rsid w:val="2ADB200A"/>
    <w:rsid w:val="2AE35EB2"/>
    <w:rsid w:val="2AFB2BB0"/>
    <w:rsid w:val="2B21294B"/>
    <w:rsid w:val="2B2D4449"/>
    <w:rsid w:val="2B391951"/>
    <w:rsid w:val="2B3A03E6"/>
    <w:rsid w:val="2B3F41B9"/>
    <w:rsid w:val="2B4B3B42"/>
    <w:rsid w:val="2B5461FB"/>
    <w:rsid w:val="2B5A3E9F"/>
    <w:rsid w:val="2B5E7C0F"/>
    <w:rsid w:val="2B630886"/>
    <w:rsid w:val="2B6970F1"/>
    <w:rsid w:val="2B87194C"/>
    <w:rsid w:val="2B923715"/>
    <w:rsid w:val="2B9B4111"/>
    <w:rsid w:val="2BA743FD"/>
    <w:rsid w:val="2BCA1C46"/>
    <w:rsid w:val="2C4575C0"/>
    <w:rsid w:val="2C5A6AE5"/>
    <w:rsid w:val="2C6A67E5"/>
    <w:rsid w:val="2C6B1C81"/>
    <w:rsid w:val="2C79280E"/>
    <w:rsid w:val="2C823AF9"/>
    <w:rsid w:val="2C8824FE"/>
    <w:rsid w:val="2C8F1091"/>
    <w:rsid w:val="2C982817"/>
    <w:rsid w:val="2C9C0D12"/>
    <w:rsid w:val="2CB20019"/>
    <w:rsid w:val="2CD13597"/>
    <w:rsid w:val="2CD442E2"/>
    <w:rsid w:val="2CDC1712"/>
    <w:rsid w:val="2CF30209"/>
    <w:rsid w:val="2D1429A3"/>
    <w:rsid w:val="2D330F6C"/>
    <w:rsid w:val="2D345C6B"/>
    <w:rsid w:val="2D373AAF"/>
    <w:rsid w:val="2D37675E"/>
    <w:rsid w:val="2D3A25EE"/>
    <w:rsid w:val="2D4166E5"/>
    <w:rsid w:val="2D4B50B8"/>
    <w:rsid w:val="2D4D5E48"/>
    <w:rsid w:val="2D5A7D00"/>
    <w:rsid w:val="2D5D398F"/>
    <w:rsid w:val="2D6C6460"/>
    <w:rsid w:val="2D786A5C"/>
    <w:rsid w:val="2D7F5C77"/>
    <w:rsid w:val="2D89781B"/>
    <w:rsid w:val="2D9037A1"/>
    <w:rsid w:val="2D9E1EE6"/>
    <w:rsid w:val="2DA51C88"/>
    <w:rsid w:val="2DA6607D"/>
    <w:rsid w:val="2DB704D7"/>
    <w:rsid w:val="2DC775FA"/>
    <w:rsid w:val="2DDA1C04"/>
    <w:rsid w:val="2E134ED6"/>
    <w:rsid w:val="2E1B3F1F"/>
    <w:rsid w:val="2E2C4FDD"/>
    <w:rsid w:val="2E40787F"/>
    <w:rsid w:val="2E4A26DF"/>
    <w:rsid w:val="2E6C588E"/>
    <w:rsid w:val="2E6E26ED"/>
    <w:rsid w:val="2E704E99"/>
    <w:rsid w:val="2E7F659B"/>
    <w:rsid w:val="2E961F93"/>
    <w:rsid w:val="2E981070"/>
    <w:rsid w:val="2EBD3052"/>
    <w:rsid w:val="2EDF5225"/>
    <w:rsid w:val="2EEF4AB3"/>
    <w:rsid w:val="2EF64B9C"/>
    <w:rsid w:val="2F047BE5"/>
    <w:rsid w:val="2F183FAE"/>
    <w:rsid w:val="2F252163"/>
    <w:rsid w:val="2F3E5D0F"/>
    <w:rsid w:val="2F425663"/>
    <w:rsid w:val="2F531652"/>
    <w:rsid w:val="2F6255EB"/>
    <w:rsid w:val="2F70440D"/>
    <w:rsid w:val="2F724DBE"/>
    <w:rsid w:val="2F747765"/>
    <w:rsid w:val="2F7D55DD"/>
    <w:rsid w:val="2F8236A5"/>
    <w:rsid w:val="2F8C1A42"/>
    <w:rsid w:val="2FB51ED7"/>
    <w:rsid w:val="2FBF5FB8"/>
    <w:rsid w:val="2FEC7AEE"/>
    <w:rsid w:val="30066946"/>
    <w:rsid w:val="300D6A0A"/>
    <w:rsid w:val="301B7F57"/>
    <w:rsid w:val="30301888"/>
    <w:rsid w:val="30315255"/>
    <w:rsid w:val="3046409C"/>
    <w:rsid w:val="30493AD2"/>
    <w:rsid w:val="3056728F"/>
    <w:rsid w:val="30710D15"/>
    <w:rsid w:val="30890ED9"/>
    <w:rsid w:val="30A65FF7"/>
    <w:rsid w:val="30C04C67"/>
    <w:rsid w:val="30C17304"/>
    <w:rsid w:val="30CF444D"/>
    <w:rsid w:val="30D02AB5"/>
    <w:rsid w:val="30F11868"/>
    <w:rsid w:val="31064DAF"/>
    <w:rsid w:val="31345764"/>
    <w:rsid w:val="31464EEF"/>
    <w:rsid w:val="314722F4"/>
    <w:rsid w:val="314F6418"/>
    <w:rsid w:val="315034C4"/>
    <w:rsid w:val="315E7112"/>
    <w:rsid w:val="316677D2"/>
    <w:rsid w:val="31721576"/>
    <w:rsid w:val="31823B5E"/>
    <w:rsid w:val="318519FC"/>
    <w:rsid w:val="318A228F"/>
    <w:rsid w:val="31933A26"/>
    <w:rsid w:val="31AB0705"/>
    <w:rsid w:val="31BB225B"/>
    <w:rsid w:val="31BB6964"/>
    <w:rsid w:val="31CD5DAF"/>
    <w:rsid w:val="31DB063C"/>
    <w:rsid w:val="320F45D2"/>
    <w:rsid w:val="3212025D"/>
    <w:rsid w:val="32281081"/>
    <w:rsid w:val="324C6CD5"/>
    <w:rsid w:val="3255060B"/>
    <w:rsid w:val="325B361E"/>
    <w:rsid w:val="326A172D"/>
    <w:rsid w:val="326C2A40"/>
    <w:rsid w:val="327265D4"/>
    <w:rsid w:val="327A4DAE"/>
    <w:rsid w:val="328272F3"/>
    <w:rsid w:val="32A837F2"/>
    <w:rsid w:val="32B0609F"/>
    <w:rsid w:val="32BE5E1E"/>
    <w:rsid w:val="32C01DA8"/>
    <w:rsid w:val="32CA0513"/>
    <w:rsid w:val="32E15991"/>
    <w:rsid w:val="32E16E42"/>
    <w:rsid w:val="32E6750E"/>
    <w:rsid w:val="32EC3C02"/>
    <w:rsid w:val="330869CB"/>
    <w:rsid w:val="330F159B"/>
    <w:rsid w:val="3310187A"/>
    <w:rsid w:val="33505CFF"/>
    <w:rsid w:val="3352277E"/>
    <w:rsid w:val="335D490B"/>
    <w:rsid w:val="33912A4C"/>
    <w:rsid w:val="33A24EFA"/>
    <w:rsid w:val="33A87118"/>
    <w:rsid w:val="33A936A0"/>
    <w:rsid w:val="33AA3D96"/>
    <w:rsid w:val="33AB5500"/>
    <w:rsid w:val="33CD4629"/>
    <w:rsid w:val="33CF1FE2"/>
    <w:rsid w:val="33D67C0D"/>
    <w:rsid w:val="33E07A14"/>
    <w:rsid w:val="33E101A1"/>
    <w:rsid w:val="3421350B"/>
    <w:rsid w:val="344D48BE"/>
    <w:rsid w:val="34860036"/>
    <w:rsid w:val="349F529F"/>
    <w:rsid w:val="34B050A8"/>
    <w:rsid w:val="34D12D5F"/>
    <w:rsid w:val="34E33291"/>
    <w:rsid w:val="34EC2CB7"/>
    <w:rsid w:val="35013B12"/>
    <w:rsid w:val="350A36CF"/>
    <w:rsid w:val="352D732D"/>
    <w:rsid w:val="355321A0"/>
    <w:rsid w:val="355351B2"/>
    <w:rsid w:val="355E17DE"/>
    <w:rsid w:val="35695A9D"/>
    <w:rsid w:val="356B6999"/>
    <w:rsid w:val="357F26E8"/>
    <w:rsid w:val="35962788"/>
    <w:rsid w:val="359A710C"/>
    <w:rsid w:val="359E520D"/>
    <w:rsid w:val="35AB47E1"/>
    <w:rsid w:val="35BD7D7C"/>
    <w:rsid w:val="35CB0E5B"/>
    <w:rsid w:val="35CD145A"/>
    <w:rsid w:val="35E173E3"/>
    <w:rsid w:val="35F8021B"/>
    <w:rsid w:val="35F96BD0"/>
    <w:rsid w:val="35FC54FE"/>
    <w:rsid w:val="3600127B"/>
    <w:rsid w:val="360F66D8"/>
    <w:rsid w:val="361439C6"/>
    <w:rsid w:val="361479B8"/>
    <w:rsid w:val="36284B93"/>
    <w:rsid w:val="362D5493"/>
    <w:rsid w:val="362F5689"/>
    <w:rsid w:val="363904D1"/>
    <w:rsid w:val="36390741"/>
    <w:rsid w:val="363E2329"/>
    <w:rsid w:val="363E689F"/>
    <w:rsid w:val="365563C8"/>
    <w:rsid w:val="365711AE"/>
    <w:rsid w:val="365F7B11"/>
    <w:rsid w:val="36607658"/>
    <w:rsid w:val="366C3AB0"/>
    <w:rsid w:val="36702E90"/>
    <w:rsid w:val="36707235"/>
    <w:rsid w:val="367372A5"/>
    <w:rsid w:val="3673756F"/>
    <w:rsid w:val="36885B18"/>
    <w:rsid w:val="368D130C"/>
    <w:rsid w:val="36A650CD"/>
    <w:rsid w:val="36E72115"/>
    <w:rsid w:val="36F65E20"/>
    <w:rsid w:val="36F86D58"/>
    <w:rsid w:val="36FF62CF"/>
    <w:rsid w:val="3711781C"/>
    <w:rsid w:val="371820B1"/>
    <w:rsid w:val="37210AD4"/>
    <w:rsid w:val="372534B1"/>
    <w:rsid w:val="372B2151"/>
    <w:rsid w:val="37386641"/>
    <w:rsid w:val="375817A3"/>
    <w:rsid w:val="375F5C80"/>
    <w:rsid w:val="376F6E1B"/>
    <w:rsid w:val="377B4815"/>
    <w:rsid w:val="37825652"/>
    <w:rsid w:val="378D4CCB"/>
    <w:rsid w:val="37927FEC"/>
    <w:rsid w:val="37957F3D"/>
    <w:rsid w:val="37AA32F8"/>
    <w:rsid w:val="37AF3706"/>
    <w:rsid w:val="37BD78A3"/>
    <w:rsid w:val="37BF52E3"/>
    <w:rsid w:val="37C24735"/>
    <w:rsid w:val="37CE4182"/>
    <w:rsid w:val="37D93C8F"/>
    <w:rsid w:val="37DD6D57"/>
    <w:rsid w:val="37FB3C7B"/>
    <w:rsid w:val="381C6423"/>
    <w:rsid w:val="381F76AD"/>
    <w:rsid w:val="3830123B"/>
    <w:rsid w:val="383834B8"/>
    <w:rsid w:val="383F178C"/>
    <w:rsid w:val="38436182"/>
    <w:rsid w:val="3848120F"/>
    <w:rsid w:val="384D69E5"/>
    <w:rsid w:val="385730E5"/>
    <w:rsid w:val="386001EC"/>
    <w:rsid w:val="38613327"/>
    <w:rsid w:val="386A6FC5"/>
    <w:rsid w:val="386B6450"/>
    <w:rsid w:val="387C3199"/>
    <w:rsid w:val="387C5331"/>
    <w:rsid w:val="38976823"/>
    <w:rsid w:val="389D0B74"/>
    <w:rsid w:val="389F3722"/>
    <w:rsid w:val="38A30409"/>
    <w:rsid w:val="38A5784E"/>
    <w:rsid w:val="38B0273A"/>
    <w:rsid w:val="38BA2AFE"/>
    <w:rsid w:val="38D64397"/>
    <w:rsid w:val="38E028AC"/>
    <w:rsid w:val="38F14D96"/>
    <w:rsid w:val="38F56447"/>
    <w:rsid w:val="38F56756"/>
    <w:rsid w:val="38F84E61"/>
    <w:rsid w:val="38FD142D"/>
    <w:rsid w:val="390A7685"/>
    <w:rsid w:val="391652BC"/>
    <w:rsid w:val="39172A4C"/>
    <w:rsid w:val="39215086"/>
    <w:rsid w:val="39334C47"/>
    <w:rsid w:val="394C4F3C"/>
    <w:rsid w:val="39556E96"/>
    <w:rsid w:val="3957398F"/>
    <w:rsid w:val="395D027A"/>
    <w:rsid w:val="39901026"/>
    <w:rsid w:val="3991000C"/>
    <w:rsid w:val="399439B7"/>
    <w:rsid w:val="399E2E74"/>
    <w:rsid w:val="39A67397"/>
    <w:rsid w:val="39AA2D1B"/>
    <w:rsid w:val="39B22012"/>
    <w:rsid w:val="39C260D7"/>
    <w:rsid w:val="39CB1BBC"/>
    <w:rsid w:val="39D7680D"/>
    <w:rsid w:val="39E34428"/>
    <w:rsid w:val="39ED6CFC"/>
    <w:rsid w:val="39F62209"/>
    <w:rsid w:val="3A0C5436"/>
    <w:rsid w:val="3A1B118A"/>
    <w:rsid w:val="3A1E2A6C"/>
    <w:rsid w:val="3A2B7D48"/>
    <w:rsid w:val="3A2C6D1D"/>
    <w:rsid w:val="3A41726C"/>
    <w:rsid w:val="3A4846DC"/>
    <w:rsid w:val="3A484C0B"/>
    <w:rsid w:val="3A4D48D1"/>
    <w:rsid w:val="3A725947"/>
    <w:rsid w:val="3A7F0DC4"/>
    <w:rsid w:val="3AA94531"/>
    <w:rsid w:val="3AB37046"/>
    <w:rsid w:val="3ABA1269"/>
    <w:rsid w:val="3AC439D2"/>
    <w:rsid w:val="3AD07D51"/>
    <w:rsid w:val="3AF80369"/>
    <w:rsid w:val="3AF817AB"/>
    <w:rsid w:val="3B0239E9"/>
    <w:rsid w:val="3B046B16"/>
    <w:rsid w:val="3B0471D8"/>
    <w:rsid w:val="3B0D4589"/>
    <w:rsid w:val="3B0E0B98"/>
    <w:rsid w:val="3B113C55"/>
    <w:rsid w:val="3B14223E"/>
    <w:rsid w:val="3B330D30"/>
    <w:rsid w:val="3B340F5E"/>
    <w:rsid w:val="3B5A09A6"/>
    <w:rsid w:val="3B5B5708"/>
    <w:rsid w:val="3B6831EC"/>
    <w:rsid w:val="3B91067E"/>
    <w:rsid w:val="3B9A3BA5"/>
    <w:rsid w:val="3B9D0B6A"/>
    <w:rsid w:val="3BCF452B"/>
    <w:rsid w:val="3BDD26CA"/>
    <w:rsid w:val="3BDE74CF"/>
    <w:rsid w:val="3BE01BF7"/>
    <w:rsid w:val="3BE2795C"/>
    <w:rsid w:val="3BFD7865"/>
    <w:rsid w:val="3BFF1AA6"/>
    <w:rsid w:val="3BFF2D15"/>
    <w:rsid w:val="3C0F673D"/>
    <w:rsid w:val="3C2E50EF"/>
    <w:rsid w:val="3C3C1528"/>
    <w:rsid w:val="3C5F5D1E"/>
    <w:rsid w:val="3C7D6C64"/>
    <w:rsid w:val="3C9640A1"/>
    <w:rsid w:val="3C9A75EF"/>
    <w:rsid w:val="3CA23A98"/>
    <w:rsid w:val="3CAE5F26"/>
    <w:rsid w:val="3CBE7CD7"/>
    <w:rsid w:val="3CD66935"/>
    <w:rsid w:val="3CDF61BC"/>
    <w:rsid w:val="3CEC2AAA"/>
    <w:rsid w:val="3CF03E66"/>
    <w:rsid w:val="3CF367F8"/>
    <w:rsid w:val="3CFC5994"/>
    <w:rsid w:val="3D027747"/>
    <w:rsid w:val="3D252D9F"/>
    <w:rsid w:val="3D374BC4"/>
    <w:rsid w:val="3D3C3F68"/>
    <w:rsid w:val="3D473D7C"/>
    <w:rsid w:val="3D8A2324"/>
    <w:rsid w:val="3D8E1A78"/>
    <w:rsid w:val="3DAC5494"/>
    <w:rsid w:val="3DB17CFB"/>
    <w:rsid w:val="3DBC2326"/>
    <w:rsid w:val="3DCB1708"/>
    <w:rsid w:val="3DD24886"/>
    <w:rsid w:val="3DD52EFF"/>
    <w:rsid w:val="3DE56E3A"/>
    <w:rsid w:val="3DEC3B15"/>
    <w:rsid w:val="3DFC1EBF"/>
    <w:rsid w:val="3DFD61E6"/>
    <w:rsid w:val="3E207145"/>
    <w:rsid w:val="3E263F86"/>
    <w:rsid w:val="3E3455C6"/>
    <w:rsid w:val="3E371D4D"/>
    <w:rsid w:val="3E406FA0"/>
    <w:rsid w:val="3E44026E"/>
    <w:rsid w:val="3E4C32A4"/>
    <w:rsid w:val="3E4E7FD4"/>
    <w:rsid w:val="3E7870DC"/>
    <w:rsid w:val="3E817D9D"/>
    <w:rsid w:val="3E904058"/>
    <w:rsid w:val="3E9A1840"/>
    <w:rsid w:val="3EA3479C"/>
    <w:rsid w:val="3EA354DB"/>
    <w:rsid w:val="3EB25525"/>
    <w:rsid w:val="3EBE5F02"/>
    <w:rsid w:val="3EC054D2"/>
    <w:rsid w:val="3EFC5408"/>
    <w:rsid w:val="3F0C6AB4"/>
    <w:rsid w:val="3F4F1490"/>
    <w:rsid w:val="3F642ADB"/>
    <w:rsid w:val="3F644F2A"/>
    <w:rsid w:val="3F7576A3"/>
    <w:rsid w:val="3F8414A9"/>
    <w:rsid w:val="3F9441B9"/>
    <w:rsid w:val="3FA8656D"/>
    <w:rsid w:val="3FAA197C"/>
    <w:rsid w:val="3FFC0149"/>
    <w:rsid w:val="40037A10"/>
    <w:rsid w:val="400F5C9A"/>
    <w:rsid w:val="403E0A21"/>
    <w:rsid w:val="40432C88"/>
    <w:rsid w:val="405924FA"/>
    <w:rsid w:val="407C3726"/>
    <w:rsid w:val="40825333"/>
    <w:rsid w:val="40830F64"/>
    <w:rsid w:val="40907A87"/>
    <w:rsid w:val="40A66FD6"/>
    <w:rsid w:val="40A94B83"/>
    <w:rsid w:val="40CC5A42"/>
    <w:rsid w:val="40FC310E"/>
    <w:rsid w:val="410E21A7"/>
    <w:rsid w:val="412201D8"/>
    <w:rsid w:val="412733ED"/>
    <w:rsid w:val="41322D42"/>
    <w:rsid w:val="4136515E"/>
    <w:rsid w:val="41456534"/>
    <w:rsid w:val="4157185C"/>
    <w:rsid w:val="4164266E"/>
    <w:rsid w:val="418D12D8"/>
    <w:rsid w:val="4195173D"/>
    <w:rsid w:val="419A2C7F"/>
    <w:rsid w:val="419D2976"/>
    <w:rsid w:val="41AA2354"/>
    <w:rsid w:val="41AD09F2"/>
    <w:rsid w:val="41B2227C"/>
    <w:rsid w:val="41B30F8C"/>
    <w:rsid w:val="41BA6015"/>
    <w:rsid w:val="41C35A34"/>
    <w:rsid w:val="41DD0138"/>
    <w:rsid w:val="41EC7BAD"/>
    <w:rsid w:val="41F44FA2"/>
    <w:rsid w:val="41F529B5"/>
    <w:rsid w:val="420E69D2"/>
    <w:rsid w:val="421834B2"/>
    <w:rsid w:val="421F6AD1"/>
    <w:rsid w:val="422F075A"/>
    <w:rsid w:val="42333EC2"/>
    <w:rsid w:val="426B756E"/>
    <w:rsid w:val="42725A68"/>
    <w:rsid w:val="427F41C1"/>
    <w:rsid w:val="42964F85"/>
    <w:rsid w:val="42985CC6"/>
    <w:rsid w:val="42A044EC"/>
    <w:rsid w:val="42C277F3"/>
    <w:rsid w:val="42C30B89"/>
    <w:rsid w:val="42DC5653"/>
    <w:rsid w:val="42EA2CD4"/>
    <w:rsid w:val="42F111C5"/>
    <w:rsid w:val="42F7665C"/>
    <w:rsid w:val="430505C5"/>
    <w:rsid w:val="4305657F"/>
    <w:rsid w:val="43177F88"/>
    <w:rsid w:val="431B7893"/>
    <w:rsid w:val="431F0C9A"/>
    <w:rsid w:val="43247AB2"/>
    <w:rsid w:val="433F10D3"/>
    <w:rsid w:val="434E7BC2"/>
    <w:rsid w:val="43622202"/>
    <w:rsid w:val="436233E9"/>
    <w:rsid w:val="436A7C3F"/>
    <w:rsid w:val="436C4328"/>
    <w:rsid w:val="437B2A69"/>
    <w:rsid w:val="43851340"/>
    <w:rsid w:val="43913969"/>
    <w:rsid w:val="439E355D"/>
    <w:rsid w:val="43B57517"/>
    <w:rsid w:val="43B64DED"/>
    <w:rsid w:val="43BF5DF6"/>
    <w:rsid w:val="43DA62D5"/>
    <w:rsid w:val="440D08BB"/>
    <w:rsid w:val="440E4EB0"/>
    <w:rsid w:val="4431189C"/>
    <w:rsid w:val="4436622E"/>
    <w:rsid w:val="44397A78"/>
    <w:rsid w:val="443A46A4"/>
    <w:rsid w:val="443D0FA8"/>
    <w:rsid w:val="444334F0"/>
    <w:rsid w:val="44457C0E"/>
    <w:rsid w:val="44495409"/>
    <w:rsid w:val="444A5DA0"/>
    <w:rsid w:val="44591584"/>
    <w:rsid w:val="44653326"/>
    <w:rsid w:val="44675C8C"/>
    <w:rsid w:val="446E2031"/>
    <w:rsid w:val="447A1AD9"/>
    <w:rsid w:val="447A56C4"/>
    <w:rsid w:val="447F1C73"/>
    <w:rsid w:val="44835FC5"/>
    <w:rsid w:val="44854CEF"/>
    <w:rsid w:val="44B63AA6"/>
    <w:rsid w:val="44C20F05"/>
    <w:rsid w:val="44C727DF"/>
    <w:rsid w:val="44E51FBB"/>
    <w:rsid w:val="44F0035D"/>
    <w:rsid w:val="44F42C05"/>
    <w:rsid w:val="44F50CC5"/>
    <w:rsid w:val="450C57FC"/>
    <w:rsid w:val="451160C4"/>
    <w:rsid w:val="45142FC1"/>
    <w:rsid w:val="45266091"/>
    <w:rsid w:val="4535498A"/>
    <w:rsid w:val="45506D3D"/>
    <w:rsid w:val="45652D4D"/>
    <w:rsid w:val="45734305"/>
    <w:rsid w:val="458F2768"/>
    <w:rsid w:val="459B7A52"/>
    <w:rsid w:val="459F7A53"/>
    <w:rsid w:val="45D3597C"/>
    <w:rsid w:val="45E87E70"/>
    <w:rsid w:val="45F41F06"/>
    <w:rsid w:val="45F50F70"/>
    <w:rsid w:val="45F574C9"/>
    <w:rsid w:val="45F7169B"/>
    <w:rsid w:val="460D78B2"/>
    <w:rsid w:val="460F2B9F"/>
    <w:rsid w:val="461D604B"/>
    <w:rsid w:val="46207DE4"/>
    <w:rsid w:val="462C49EB"/>
    <w:rsid w:val="46335A4F"/>
    <w:rsid w:val="46375C90"/>
    <w:rsid w:val="463C6EC3"/>
    <w:rsid w:val="464A640A"/>
    <w:rsid w:val="4655359D"/>
    <w:rsid w:val="465E7D26"/>
    <w:rsid w:val="46764907"/>
    <w:rsid w:val="46826933"/>
    <w:rsid w:val="469F5563"/>
    <w:rsid w:val="46A83260"/>
    <w:rsid w:val="46B30E96"/>
    <w:rsid w:val="46C80697"/>
    <w:rsid w:val="46CE79FC"/>
    <w:rsid w:val="46D96434"/>
    <w:rsid w:val="46E1328B"/>
    <w:rsid w:val="46FB1583"/>
    <w:rsid w:val="47015468"/>
    <w:rsid w:val="47092EA4"/>
    <w:rsid w:val="47151E12"/>
    <w:rsid w:val="47211231"/>
    <w:rsid w:val="47271042"/>
    <w:rsid w:val="472F5F5D"/>
    <w:rsid w:val="47315494"/>
    <w:rsid w:val="473D1B3C"/>
    <w:rsid w:val="478F2DB7"/>
    <w:rsid w:val="479204AD"/>
    <w:rsid w:val="479F5DEF"/>
    <w:rsid w:val="47AB2900"/>
    <w:rsid w:val="47B92A04"/>
    <w:rsid w:val="47D04732"/>
    <w:rsid w:val="47D34C25"/>
    <w:rsid w:val="47D76779"/>
    <w:rsid w:val="47DC47F4"/>
    <w:rsid w:val="48337A40"/>
    <w:rsid w:val="483C49C0"/>
    <w:rsid w:val="485E4D21"/>
    <w:rsid w:val="48607A83"/>
    <w:rsid w:val="48626436"/>
    <w:rsid w:val="4869134C"/>
    <w:rsid w:val="48824E4F"/>
    <w:rsid w:val="48873CBE"/>
    <w:rsid w:val="48D4249E"/>
    <w:rsid w:val="48D712FC"/>
    <w:rsid w:val="48DC57A7"/>
    <w:rsid w:val="48E2517E"/>
    <w:rsid w:val="49004CE2"/>
    <w:rsid w:val="49125F81"/>
    <w:rsid w:val="491E268D"/>
    <w:rsid w:val="492022F0"/>
    <w:rsid w:val="492736BE"/>
    <w:rsid w:val="49283B33"/>
    <w:rsid w:val="493515E5"/>
    <w:rsid w:val="49451CBE"/>
    <w:rsid w:val="494D5CCD"/>
    <w:rsid w:val="497218D3"/>
    <w:rsid w:val="49842D6C"/>
    <w:rsid w:val="499B771A"/>
    <w:rsid w:val="49B40541"/>
    <w:rsid w:val="49BE7F18"/>
    <w:rsid w:val="49DE36FB"/>
    <w:rsid w:val="49EE44DC"/>
    <w:rsid w:val="4A004C7F"/>
    <w:rsid w:val="4A1F557D"/>
    <w:rsid w:val="4A2756E8"/>
    <w:rsid w:val="4A305D2D"/>
    <w:rsid w:val="4A461607"/>
    <w:rsid w:val="4A630EFD"/>
    <w:rsid w:val="4A696B6A"/>
    <w:rsid w:val="4A7B7EBD"/>
    <w:rsid w:val="4A82767B"/>
    <w:rsid w:val="4A8F5810"/>
    <w:rsid w:val="4A935978"/>
    <w:rsid w:val="4A957AAB"/>
    <w:rsid w:val="4A986241"/>
    <w:rsid w:val="4AA02441"/>
    <w:rsid w:val="4AA7328E"/>
    <w:rsid w:val="4AA94BD8"/>
    <w:rsid w:val="4AAD4FC9"/>
    <w:rsid w:val="4ABB6A01"/>
    <w:rsid w:val="4AD023EA"/>
    <w:rsid w:val="4AD315AB"/>
    <w:rsid w:val="4AE52E0C"/>
    <w:rsid w:val="4AFE4085"/>
    <w:rsid w:val="4B0F2663"/>
    <w:rsid w:val="4B1245CB"/>
    <w:rsid w:val="4B812210"/>
    <w:rsid w:val="4BA4368E"/>
    <w:rsid w:val="4BAD305D"/>
    <w:rsid w:val="4BAE0D31"/>
    <w:rsid w:val="4BB85D7B"/>
    <w:rsid w:val="4BBA2292"/>
    <w:rsid w:val="4BBA2868"/>
    <w:rsid w:val="4BBF10F6"/>
    <w:rsid w:val="4BD34D66"/>
    <w:rsid w:val="4BE323CD"/>
    <w:rsid w:val="4BFF1985"/>
    <w:rsid w:val="4C161675"/>
    <w:rsid w:val="4C1640D5"/>
    <w:rsid w:val="4C222452"/>
    <w:rsid w:val="4C37782B"/>
    <w:rsid w:val="4C3E63D4"/>
    <w:rsid w:val="4C546AFC"/>
    <w:rsid w:val="4C573D34"/>
    <w:rsid w:val="4C68095C"/>
    <w:rsid w:val="4C68214C"/>
    <w:rsid w:val="4C774416"/>
    <w:rsid w:val="4C952073"/>
    <w:rsid w:val="4CC2023B"/>
    <w:rsid w:val="4CC95C73"/>
    <w:rsid w:val="4CCB51E1"/>
    <w:rsid w:val="4CD050BE"/>
    <w:rsid w:val="4CD3539D"/>
    <w:rsid w:val="4CF259D1"/>
    <w:rsid w:val="4CF57660"/>
    <w:rsid w:val="4D145C20"/>
    <w:rsid w:val="4D18295D"/>
    <w:rsid w:val="4D215E62"/>
    <w:rsid w:val="4D342916"/>
    <w:rsid w:val="4D3D60AA"/>
    <w:rsid w:val="4D431B31"/>
    <w:rsid w:val="4D572775"/>
    <w:rsid w:val="4DA314B2"/>
    <w:rsid w:val="4DB56241"/>
    <w:rsid w:val="4DC2377A"/>
    <w:rsid w:val="4DC8579C"/>
    <w:rsid w:val="4DC966AF"/>
    <w:rsid w:val="4E111D51"/>
    <w:rsid w:val="4E1E0B00"/>
    <w:rsid w:val="4E2F22E3"/>
    <w:rsid w:val="4E356906"/>
    <w:rsid w:val="4E3C1FBD"/>
    <w:rsid w:val="4E424F2C"/>
    <w:rsid w:val="4E4C4AA8"/>
    <w:rsid w:val="4E5E54DA"/>
    <w:rsid w:val="4E6A4D30"/>
    <w:rsid w:val="4E6D4B3D"/>
    <w:rsid w:val="4E714E4E"/>
    <w:rsid w:val="4E7744FC"/>
    <w:rsid w:val="4E80424D"/>
    <w:rsid w:val="4E814C4D"/>
    <w:rsid w:val="4E837B45"/>
    <w:rsid w:val="4E84488B"/>
    <w:rsid w:val="4EA97E90"/>
    <w:rsid w:val="4EAF6DA5"/>
    <w:rsid w:val="4EB061AD"/>
    <w:rsid w:val="4EB44F26"/>
    <w:rsid w:val="4EC3620F"/>
    <w:rsid w:val="4EC94E27"/>
    <w:rsid w:val="4ECE7F8D"/>
    <w:rsid w:val="4ED3089C"/>
    <w:rsid w:val="4ED71B74"/>
    <w:rsid w:val="4EF21E23"/>
    <w:rsid w:val="4F0A1F98"/>
    <w:rsid w:val="4F35549B"/>
    <w:rsid w:val="4F3A626B"/>
    <w:rsid w:val="4F42796D"/>
    <w:rsid w:val="4F4573E2"/>
    <w:rsid w:val="4F661536"/>
    <w:rsid w:val="4F9A1F02"/>
    <w:rsid w:val="4FA02FE2"/>
    <w:rsid w:val="4FD16358"/>
    <w:rsid w:val="4FD83CED"/>
    <w:rsid w:val="50046FEB"/>
    <w:rsid w:val="500D7F28"/>
    <w:rsid w:val="50112400"/>
    <w:rsid w:val="502E7689"/>
    <w:rsid w:val="503D6AF8"/>
    <w:rsid w:val="5056493A"/>
    <w:rsid w:val="50855E1A"/>
    <w:rsid w:val="50895E38"/>
    <w:rsid w:val="509B73B5"/>
    <w:rsid w:val="50AE00EA"/>
    <w:rsid w:val="50CA0B3C"/>
    <w:rsid w:val="50CC30C4"/>
    <w:rsid w:val="50CE167C"/>
    <w:rsid w:val="50D55BE2"/>
    <w:rsid w:val="50E31A50"/>
    <w:rsid w:val="50E45ACA"/>
    <w:rsid w:val="50E92674"/>
    <w:rsid w:val="511249F7"/>
    <w:rsid w:val="512C5C3B"/>
    <w:rsid w:val="514A2E4F"/>
    <w:rsid w:val="514F0BDF"/>
    <w:rsid w:val="515F4841"/>
    <w:rsid w:val="517F3D29"/>
    <w:rsid w:val="51852572"/>
    <w:rsid w:val="518625F7"/>
    <w:rsid w:val="519203F6"/>
    <w:rsid w:val="519479E5"/>
    <w:rsid w:val="51AE2B25"/>
    <w:rsid w:val="51EA4083"/>
    <w:rsid w:val="521E2228"/>
    <w:rsid w:val="52264573"/>
    <w:rsid w:val="523C2901"/>
    <w:rsid w:val="523D06E9"/>
    <w:rsid w:val="52591D56"/>
    <w:rsid w:val="52697FC2"/>
    <w:rsid w:val="52735AAB"/>
    <w:rsid w:val="52836BB8"/>
    <w:rsid w:val="52877FE8"/>
    <w:rsid w:val="52985F95"/>
    <w:rsid w:val="52AE33CE"/>
    <w:rsid w:val="52AF75DD"/>
    <w:rsid w:val="52CE3560"/>
    <w:rsid w:val="52D127BB"/>
    <w:rsid w:val="52FE449F"/>
    <w:rsid w:val="53033449"/>
    <w:rsid w:val="530664BC"/>
    <w:rsid w:val="530F6BFE"/>
    <w:rsid w:val="53263E88"/>
    <w:rsid w:val="53306EE0"/>
    <w:rsid w:val="534D77F1"/>
    <w:rsid w:val="53807EB7"/>
    <w:rsid w:val="538F5B95"/>
    <w:rsid w:val="53CA5F36"/>
    <w:rsid w:val="53CE056A"/>
    <w:rsid w:val="53DF6B1D"/>
    <w:rsid w:val="53E62637"/>
    <w:rsid w:val="54027046"/>
    <w:rsid w:val="5426005E"/>
    <w:rsid w:val="54355C43"/>
    <w:rsid w:val="54522488"/>
    <w:rsid w:val="54571A04"/>
    <w:rsid w:val="54617B67"/>
    <w:rsid w:val="54687BD7"/>
    <w:rsid w:val="546D3113"/>
    <w:rsid w:val="5473792F"/>
    <w:rsid w:val="548E1E1C"/>
    <w:rsid w:val="54932DF3"/>
    <w:rsid w:val="549E5872"/>
    <w:rsid w:val="54AC6AB9"/>
    <w:rsid w:val="54B14C27"/>
    <w:rsid w:val="54BB162C"/>
    <w:rsid w:val="54CE5AED"/>
    <w:rsid w:val="54EF529E"/>
    <w:rsid w:val="55027DC7"/>
    <w:rsid w:val="551236DF"/>
    <w:rsid w:val="55157383"/>
    <w:rsid w:val="55205317"/>
    <w:rsid w:val="552271C2"/>
    <w:rsid w:val="5524062A"/>
    <w:rsid w:val="5527556E"/>
    <w:rsid w:val="552D04A3"/>
    <w:rsid w:val="55310DA4"/>
    <w:rsid w:val="55644FB1"/>
    <w:rsid w:val="5567059D"/>
    <w:rsid w:val="55854E65"/>
    <w:rsid w:val="558D7D97"/>
    <w:rsid w:val="55944D51"/>
    <w:rsid w:val="55977843"/>
    <w:rsid w:val="55B522F7"/>
    <w:rsid w:val="55E1030F"/>
    <w:rsid w:val="55E9063B"/>
    <w:rsid w:val="560D3078"/>
    <w:rsid w:val="560D327C"/>
    <w:rsid w:val="561B590A"/>
    <w:rsid w:val="561D7FB3"/>
    <w:rsid w:val="562355EE"/>
    <w:rsid w:val="56331142"/>
    <w:rsid w:val="566A0FC9"/>
    <w:rsid w:val="569804DC"/>
    <w:rsid w:val="569D0F5A"/>
    <w:rsid w:val="56B86BF3"/>
    <w:rsid w:val="56BB1F58"/>
    <w:rsid w:val="56C96500"/>
    <w:rsid w:val="56CD7B0E"/>
    <w:rsid w:val="56D5422E"/>
    <w:rsid w:val="56DC2A5F"/>
    <w:rsid w:val="56EE73F2"/>
    <w:rsid w:val="570F12C3"/>
    <w:rsid w:val="57171599"/>
    <w:rsid w:val="572A5986"/>
    <w:rsid w:val="572F2675"/>
    <w:rsid w:val="5731485F"/>
    <w:rsid w:val="573F461E"/>
    <w:rsid w:val="57493BCD"/>
    <w:rsid w:val="57503137"/>
    <w:rsid w:val="5770065D"/>
    <w:rsid w:val="57771AD6"/>
    <w:rsid w:val="57774A5B"/>
    <w:rsid w:val="57861A3D"/>
    <w:rsid w:val="579B1B38"/>
    <w:rsid w:val="57A01893"/>
    <w:rsid w:val="57BF6C5D"/>
    <w:rsid w:val="57D46EC0"/>
    <w:rsid w:val="57E27162"/>
    <w:rsid w:val="57E3525C"/>
    <w:rsid w:val="57E569DA"/>
    <w:rsid w:val="57F3279E"/>
    <w:rsid w:val="58133E3E"/>
    <w:rsid w:val="581963C3"/>
    <w:rsid w:val="581C406B"/>
    <w:rsid w:val="581E674A"/>
    <w:rsid w:val="582C22DE"/>
    <w:rsid w:val="583A75AE"/>
    <w:rsid w:val="588E2450"/>
    <w:rsid w:val="58947640"/>
    <w:rsid w:val="5896194A"/>
    <w:rsid w:val="58A04CBE"/>
    <w:rsid w:val="58A3652D"/>
    <w:rsid w:val="58A943FE"/>
    <w:rsid w:val="58AD0BF6"/>
    <w:rsid w:val="58AF56FD"/>
    <w:rsid w:val="58B1589D"/>
    <w:rsid w:val="58BF7A1B"/>
    <w:rsid w:val="58C241D3"/>
    <w:rsid w:val="58CA4C25"/>
    <w:rsid w:val="58DB2301"/>
    <w:rsid w:val="58DC440E"/>
    <w:rsid w:val="58E31737"/>
    <w:rsid w:val="58F96B10"/>
    <w:rsid w:val="5914547A"/>
    <w:rsid w:val="591E2B46"/>
    <w:rsid w:val="59554B6E"/>
    <w:rsid w:val="595A0008"/>
    <w:rsid w:val="595A066A"/>
    <w:rsid w:val="596756C5"/>
    <w:rsid w:val="596D40E7"/>
    <w:rsid w:val="597F0B9A"/>
    <w:rsid w:val="597F7C30"/>
    <w:rsid w:val="599E41EA"/>
    <w:rsid w:val="59A879BA"/>
    <w:rsid w:val="59C85FA6"/>
    <w:rsid w:val="59CF3DF3"/>
    <w:rsid w:val="59D212DF"/>
    <w:rsid w:val="59D471FB"/>
    <w:rsid w:val="59DC52C6"/>
    <w:rsid w:val="59E722FC"/>
    <w:rsid w:val="59F91343"/>
    <w:rsid w:val="5A15701A"/>
    <w:rsid w:val="5A195D5D"/>
    <w:rsid w:val="5A256E7E"/>
    <w:rsid w:val="5A281BF8"/>
    <w:rsid w:val="5A3340C7"/>
    <w:rsid w:val="5A345D2B"/>
    <w:rsid w:val="5A5801BC"/>
    <w:rsid w:val="5A6D2947"/>
    <w:rsid w:val="5A773A97"/>
    <w:rsid w:val="5A777DF8"/>
    <w:rsid w:val="5A86394C"/>
    <w:rsid w:val="5AA81995"/>
    <w:rsid w:val="5AD45CC6"/>
    <w:rsid w:val="5ADC4488"/>
    <w:rsid w:val="5ADD4601"/>
    <w:rsid w:val="5AE10192"/>
    <w:rsid w:val="5B02059D"/>
    <w:rsid w:val="5B085129"/>
    <w:rsid w:val="5B383E40"/>
    <w:rsid w:val="5B3E4D70"/>
    <w:rsid w:val="5B5B29AF"/>
    <w:rsid w:val="5B5C6E55"/>
    <w:rsid w:val="5B5E18FF"/>
    <w:rsid w:val="5B607F09"/>
    <w:rsid w:val="5B911DB2"/>
    <w:rsid w:val="5B9C07E7"/>
    <w:rsid w:val="5BB93661"/>
    <w:rsid w:val="5BBC4F81"/>
    <w:rsid w:val="5BF87E32"/>
    <w:rsid w:val="5C132739"/>
    <w:rsid w:val="5C191DEE"/>
    <w:rsid w:val="5C1A0188"/>
    <w:rsid w:val="5C2005B1"/>
    <w:rsid w:val="5C281698"/>
    <w:rsid w:val="5C33338A"/>
    <w:rsid w:val="5C347462"/>
    <w:rsid w:val="5C3819D2"/>
    <w:rsid w:val="5C40768E"/>
    <w:rsid w:val="5C557D9B"/>
    <w:rsid w:val="5C615335"/>
    <w:rsid w:val="5CA94A4B"/>
    <w:rsid w:val="5CB55FB5"/>
    <w:rsid w:val="5CC0232B"/>
    <w:rsid w:val="5CC04F1C"/>
    <w:rsid w:val="5CC16B2F"/>
    <w:rsid w:val="5CC47DAA"/>
    <w:rsid w:val="5CCE2576"/>
    <w:rsid w:val="5CF0396B"/>
    <w:rsid w:val="5CF31A39"/>
    <w:rsid w:val="5CFC2B40"/>
    <w:rsid w:val="5CFD35BD"/>
    <w:rsid w:val="5D1C56A7"/>
    <w:rsid w:val="5D213E4B"/>
    <w:rsid w:val="5D2E3666"/>
    <w:rsid w:val="5D3C4AD1"/>
    <w:rsid w:val="5D5253FF"/>
    <w:rsid w:val="5D544659"/>
    <w:rsid w:val="5D645A5C"/>
    <w:rsid w:val="5D6A7362"/>
    <w:rsid w:val="5D8158C5"/>
    <w:rsid w:val="5D911B11"/>
    <w:rsid w:val="5D914C97"/>
    <w:rsid w:val="5DAC5CEE"/>
    <w:rsid w:val="5DC23CB9"/>
    <w:rsid w:val="5DDF47C4"/>
    <w:rsid w:val="5E031BAA"/>
    <w:rsid w:val="5E042FF9"/>
    <w:rsid w:val="5E2348B9"/>
    <w:rsid w:val="5E3306DE"/>
    <w:rsid w:val="5E397270"/>
    <w:rsid w:val="5E4034EB"/>
    <w:rsid w:val="5E4820CC"/>
    <w:rsid w:val="5E6B08D6"/>
    <w:rsid w:val="5E7519CD"/>
    <w:rsid w:val="5E7B7071"/>
    <w:rsid w:val="5E801B5B"/>
    <w:rsid w:val="5E8120BF"/>
    <w:rsid w:val="5E871B6C"/>
    <w:rsid w:val="5E8D782B"/>
    <w:rsid w:val="5E8D7F8A"/>
    <w:rsid w:val="5E9F1174"/>
    <w:rsid w:val="5EB16B66"/>
    <w:rsid w:val="5EBC7A71"/>
    <w:rsid w:val="5EBD6DC8"/>
    <w:rsid w:val="5EC63271"/>
    <w:rsid w:val="5EC869DC"/>
    <w:rsid w:val="5ED85695"/>
    <w:rsid w:val="5EE679C2"/>
    <w:rsid w:val="5EF47E99"/>
    <w:rsid w:val="5EF764A9"/>
    <w:rsid w:val="5F010CB5"/>
    <w:rsid w:val="5F024F73"/>
    <w:rsid w:val="5F0E052B"/>
    <w:rsid w:val="5F1C2E85"/>
    <w:rsid w:val="5F2F186C"/>
    <w:rsid w:val="5F342188"/>
    <w:rsid w:val="5F50300A"/>
    <w:rsid w:val="5F515AA7"/>
    <w:rsid w:val="5F523805"/>
    <w:rsid w:val="5F6F5A21"/>
    <w:rsid w:val="5F703A33"/>
    <w:rsid w:val="5F735618"/>
    <w:rsid w:val="5F9358A8"/>
    <w:rsid w:val="5FA07634"/>
    <w:rsid w:val="5FA714D3"/>
    <w:rsid w:val="5FB5270C"/>
    <w:rsid w:val="5FB80220"/>
    <w:rsid w:val="5FC232B9"/>
    <w:rsid w:val="5FC51AAD"/>
    <w:rsid w:val="5FC7520B"/>
    <w:rsid w:val="5FCD0416"/>
    <w:rsid w:val="5FCD060B"/>
    <w:rsid w:val="5FF24A22"/>
    <w:rsid w:val="5FF95C71"/>
    <w:rsid w:val="60056FBF"/>
    <w:rsid w:val="600B1BC7"/>
    <w:rsid w:val="60264BC7"/>
    <w:rsid w:val="602D19EA"/>
    <w:rsid w:val="6030523A"/>
    <w:rsid w:val="60317B94"/>
    <w:rsid w:val="60452BB4"/>
    <w:rsid w:val="604D163C"/>
    <w:rsid w:val="60505A5D"/>
    <w:rsid w:val="60572514"/>
    <w:rsid w:val="60653586"/>
    <w:rsid w:val="608B2861"/>
    <w:rsid w:val="60941F0B"/>
    <w:rsid w:val="609C10FE"/>
    <w:rsid w:val="60A93533"/>
    <w:rsid w:val="60C2093E"/>
    <w:rsid w:val="60CC6401"/>
    <w:rsid w:val="60CF52CF"/>
    <w:rsid w:val="60DA7608"/>
    <w:rsid w:val="60E037C3"/>
    <w:rsid w:val="611343D4"/>
    <w:rsid w:val="611E2196"/>
    <w:rsid w:val="612335BD"/>
    <w:rsid w:val="612F3167"/>
    <w:rsid w:val="613E7A6A"/>
    <w:rsid w:val="61421421"/>
    <w:rsid w:val="615B284D"/>
    <w:rsid w:val="615E530B"/>
    <w:rsid w:val="61660EA0"/>
    <w:rsid w:val="6166196C"/>
    <w:rsid w:val="61675EDF"/>
    <w:rsid w:val="61695AAC"/>
    <w:rsid w:val="61697515"/>
    <w:rsid w:val="6174266E"/>
    <w:rsid w:val="617657DF"/>
    <w:rsid w:val="61796924"/>
    <w:rsid w:val="617F795A"/>
    <w:rsid w:val="618337C5"/>
    <w:rsid w:val="619B38CC"/>
    <w:rsid w:val="619E45CD"/>
    <w:rsid w:val="61A00EFD"/>
    <w:rsid w:val="61A15A6A"/>
    <w:rsid w:val="61AC44E2"/>
    <w:rsid w:val="61B47E8C"/>
    <w:rsid w:val="61C41E12"/>
    <w:rsid w:val="61CE7544"/>
    <w:rsid w:val="61D24455"/>
    <w:rsid w:val="61D81246"/>
    <w:rsid w:val="61E01911"/>
    <w:rsid w:val="61E82654"/>
    <w:rsid w:val="61EE162B"/>
    <w:rsid w:val="62070497"/>
    <w:rsid w:val="62147466"/>
    <w:rsid w:val="621B11C7"/>
    <w:rsid w:val="622E7B67"/>
    <w:rsid w:val="6230415E"/>
    <w:rsid w:val="623C33A6"/>
    <w:rsid w:val="623E3448"/>
    <w:rsid w:val="6244384B"/>
    <w:rsid w:val="624F6A24"/>
    <w:rsid w:val="625F69CD"/>
    <w:rsid w:val="627C55E7"/>
    <w:rsid w:val="627D5BB9"/>
    <w:rsid w:val="628039D9"/>
    <w:rsid w:val="62A00C23"/>
    <w:rsid w:val="62A306CA"/>
    <w:rsid w:val="62CF6F57"/>
    <w:rsid w:val="62D92AFD"/>
    <w:rsid w:val="62F75125"/>
    <w:rsid w:val="62F83DFF"/>
    <w:rsid w:val="62F90422"/>
    <w:rsid w:val="630664B3"/>
    <w:rsid w:val="63133118"/>
    <w:rsid w:val="63180EE9"/>
    <w:rsid w:val="632B295F"/>
    <w:rsid w:val="632D22BF"/>
    <w:rsid w:val="633F0176"/>
    <w:rsid w:val="63443614"/>
    <w:rsid w:val="63705CAA"/>
    <w:rsid w:val="637133A0"/>
    <w:rsid w:val="6376051E"/>
    <w:rsid w:val="63900E16"/>
    <w:rsid w:val="63A17B5F"/>
    <w:rsid w:val="63AF0DBC"/>
    <w:rsid w:val="63B41D89"/>
    <w:rsid w:val="63B82FBB"/>
    <w:rsid w:val="63BE76F5"/>
    <w:rsid w:val="63C47027"/>
    <w:rsid w:val="63E07A09"/>
    <w:rsid w:val="63E36150"/>
    <w:rsid w:val="641078ED"/>
    <w:rsid w:val="642A074E"/>
    <w:rsid w:val="642B4E46"/>
    <w:rsid w:val="64476307"/>
    <w:rsid w:val="645617C2"/>
    <w:rsid w:val="645F0E80"/>
    <w:rsid w:val="646A212E"/>
    <w:rsid w:val="647209A0"/>
    <w:rsid w:val="64731AE9"/>
    <w:rsid w:val="64753B76"/>
    <w:rsid w:val="647A016D"/>
    <w:rsid w:val="6492049D"/>
    <w:rsid w:val="64977B03"/>
    <w:rsid w:val="64990A8C"/>
    <w:rsid w:val="649A50CC"/>
    <w:rsid w:val="64A06AAA"/>
    <w:rsid w:val="64A16D15"/>
    <w:rsid w:val="64AD0485"/>
    <w:rsid w:val="64B343AC"/>
    <w:rsid w:val="64C645FA"/>
    <w:rsid w:val="64C773DB"/>
    <w:rsid w:val="64CB3F1C"/>
    <w:rsid w:val="64FD2E9C"/>
    <w:rsid w:val="64FF3AA9"/>
    <w:rsid w:val="65104162"/>
    <w:rsid w:val="653A7E01"/>
    <w:rsid w:val="65436610"/>
    <w:rsid w:val="65570B54"/>
    <w:rsid w:val="656E2932"/>
    <w:rsid w:val="657A4882"/>
    <w:rsid w:val="659F394A"/>
    <w:rsid w:val="65A52D49"/>
    <w:rsid w:val="65AE6A56"/>
    <w:rsid w:val="65EF201B"/>
    <w:rsid w:val="660015AE"/>
    <w:rsid w:val="660A04E0"/>
    <w:rsid w:val="660E0934"/>
    <w:rsid w:val="66195CC9"/>
    <w:rsid w:val="662572C0"/>
    <w:rsid w:val="66274313"/>
    <w:rsid w:val="66291342"/>
    <w:rsid w:val="665F5544"/>
    <w:rsid w:val="666F156B"/>
    <w:rsid w:val="66717BFA"/>
    <w:rsid w:val="66720F35"/>
    <w:rsid w:val="66726F7B"/>
    <w:rsid w:val="66765CAB"/>
    <w:rsid w:val="66766793"/>
    <w:rsid w:val="667A4655"/>
    <w:rsid w:val="6693178F"/>
    <w:rsid w:val="669C52D4"/>
    <w:rsid w:val="669F38F8"/>
    <w:rsid w:val="66A4165A"/>
    <w:rsid w:val="66A425FA"/>
    <w:rsid w:val="66C34719"/>
    <w:rsid w:val="66D34509"/>
    <w:rsid w:val="66E05117"/>
    <w:rsid w:val="66FA4A63"/>
    <w:rsid w:val="67027EB4"/>
    <w:rsid w:val="67070477"/>
    <w:rsid w:val="67312E92"/>
    <w:rsid w:val="674B350F"/>
    <w:rsid w:val="676F173A"/>
    <w:rsid w:val="6773591B"/>
    <w:rsid w:val="67740B32"/>
    <w:rsid w:val="67903FDC"/>
    <w:rsid w:val="67A26440"/>
    <w:rsid w:val="67A64CD7"/>
    <w:rsid w:val="67B14A47"/>
    <w:rsid w:val="67B87DFC"/>
    <w:rsid w:val="67DE7B92"/>
    <w:rsid w:val="67EC633C"/>
    <w:rsid w:val="67EF6640"/>
    <w:rsid w:val="6813321E"/>
    <w:rsid w:val="682F1ABF"/>
    <w:rsid w:val="683A0C54"/>
    <w:rsid w:val="683D7C8B"/>
    <w:rsid w:val="68551844"/>
    <w:rsid w:val="686C1C51"/>
    <w:rsid w:val="68732D2A"/>
    <w:rsid w:val="687B310C"/>
    <w:rsid w:val="68950C36"/>
    <w:rsid w:val="68A57921"/>
    <w:rsid w:val="68A66824"/>
    <w:rsid w:val="68A94E3F"/>
    <w:rsid w:val="68AE2A59"/>
    <w:rsid w:val="68CB3A83"/>
    <w:rsid w:val="68D05937"/>
    <w:rsid w:val="68D261EE"/>
    <w:rsid w:val="68E76CFF"/>
    <w:rsid w:val="68F352B8"/>
    <w:rsid w:val="691B2584"/>
    <w:rsid w:val="692B1C94"/>
    <w:rsid w:val="692C2D8F"/>
    <w:rsid w:val="69321861"/>
    <w:rsid w:val="695957BB"/>
    <w:rsid w:val="69774923"/>
    <w:rsid w:val="69797454"/>
    <w:rsid w:val="697B4981"/>
    <w:rsid w:val="698C63D3"/>
    <w:rsid w:val="699A5740"/>
    <w:rsid w:val="69AB793D"/>
    <w:rsid w:val="69BF4CF3"/>
    <w:rsid w:val="69C26E22"/>
    <w:rsid w:val="69DE09BD"/>
    <w:rsid w:val="69DF0DC9"/>
    <w:rsid w:val="69E7425F"/>
    <w:rsid w:val="69EB51EE"/>
    <w:rsid w:val="69F8319F"/>
    <w:rsid w:val="6A0C5E77"/>
    <w:rsid w:val="6A2330ED"/>
    <w:rsid w:val="6A300625"/>
    <w:rsid w:val="6A3108A5"/>
    <w:rsid w:val="6A487F22"/>
    <w:rsid w:val="6A556A9E"/>
    <w:rsid w:val="6A577CC4"/>
    <w:rsid w:val="6A5A504E"/>
    <w:rsid w:val="6A5B156F"/>
    <w:rsid w:val="6A776071"/>
    <w:rsid w:val="6A793DCF"/>
    <w:rsid w:val="6A937F5A"/>
    <w:rsid w:val="6A99266F"/>
    <w:rsid w:val="6AA3620A"/>
    <w:rsid w:val="6AA7629D"/>
    <w:rsid w:val="6AAB1EFA"/>
    <w:rsid w:val="6AB91AEF"/>
    <w:rsid w:val="6ACD3E67"/>
    <w:rsid w:val="6AD27C34"/>
    <w:rsid w:val="6ADD5111"/>
    <w:rsid w:val="6AE53787"/>
    <w:rsid w:val="6AF21C7D"/>
    <w:rsid w:val="6B3F7BB4"/>
    <w:rsid w:val="6B5B66C7"/>
    <w:rsid w:val="6BA22D5D"/>
    <w:rsid w:val="6BB44D82"/>
    <w:rsid w:val="6BCC38BA"/>
    <w:rsid w:val="6BD633E9"/>
    <w:rsid w:val="6BD97843"/>
    <w:rsid w:val="6C014779"/>
    <w:rsid w:val="6C0F7BE2"/>
    <w:rsid w:val="6C285D98"/>
    <w:rsid w:val="6C293163"/>
    <w:rsid w:val="6C3C0EBC"/>
    <w:rsid w:val="6C504EC9"/>
    <w:rsid w:val="6C5B0512"/>
    <w:rsid w:val="6C8326F7"/>
    <w:rsid w:val="6C84623C"/>
    <w:rsid w:val="6C8E19FD"/>
    <w:rsid w:val="6CB8642D"/>
    <w:rsid w:val="6CBC11A1"/>
    <w:rsid w:val="6CBD4CDC"/>
    <w:rsid w:val="6CD40E15"/>
    <w:rsid w:val="6CD9605E"/>
    <w:rsid w:val="6CDA4F38"/>
    <w:rsid w:val="6CE33881"/>
    <w:rsid w:val="6CEA2A3C"/>
    <w:rsid w:val="6CF918B1"/>
    <w:rsid w:val="6D336BB3"/>
    <w:rsid w:val="6D463C5A"/>
    <w:rsid w:val="6D550170"/>
    <w:rsid w:val="6D5C1A35"/>
    <w:rsid w:val="6D6A2C66"/>
    <w:rsid w:val="6D7E4625"/>
    <w:rsid w:val="6D885E96"/>
    <w:rsid w:val="6D8A6BB5"/>
    <w:rsid w:val="6D9D3B02"/>
    <w:rsid w:val="6DD45657"/>
    <w:rsid w:val="6DFA4AD4"/>
    <w:rsid w:val="6E1E4AF7"/>
    <w:rsid w:val="6E3239BA"/>
    <w:rsid w:val="6E3F23AE"/>
    <w:rsid w:val="6E4127DB"/>
    <w:rsid w:val="6E486D0D"/>
    <w:rsid w:val="6E4E01AC"/>
    <w:rsid w:val="6E511C56"/>
    <w:rsid w:val="6E5C1D67"/>
    <w:rsid w:val="6E5F374D"/>
    <w:rsid w:val="6E9F4A12"/>
    <w:rsid w:val="6EA11410"/>
    <w:rsid w:val="6EA144BD"/>
    <w:rsid w:val="6EA87A7A"/>
    <w:rsid w:val="6EB55341"/>
    <w:rsid w:val="6ECE3396"/>
    <w:rsid w:val="6ECF15F2"/>
    <w:rsid w:val="6ED52319"/>
    <w:rsid w:val="6ED80C04"/>
    <w:rsid w:val="6EDF095A"/>
    <w:rsid w:val="6EDF5D20"/>
    <w:rsid w:val="6EF50801"/>
    <w:rsid w:val="6EF87F8B"/>
    <w:rsid w:val="6F093D94"/>
    <w:rsid w:val="6F1D20D4"/>
    <w:rsid w:val="6F277705"/>
    <w:rsid w:val="6F3B5526"/>
    <w:rsid w:val="6F416990"/>
    <w:rsid w:val="6F5F6552"/>
    <w:rsid w:val="6F7823CA"/>
    <w:rsid w:val="6F7A4BB5"/>
    <w:rsid w:val="6F846EE7"/>
    <w:rsid w:val="6F982A5A"/>
    <w:rsid w:val="6FA71C8E"/>
    <w:rsid w:val="6FC05330"/>
    <w:rsid w:val="6FCB0E0A"/>
    <w:rsid w:val="6FD47989"/>
    <w:rsid w:val="6FD67838"/>
    <w:rsid w:val="6FDB5355"/>
    <w:rsid w:val="6FDB62D1"/>
    <w:rsid w:val="6FEC2632"/>
    <w:rsid w:val="6FF10408"/>
    <w:rsid w:val="6FF12A28"/>
    <w:rsid w:val="6FFD1A05"/>
    <w:rsid w:val="700B271B"/>
    <w:rsid w:val="701C4375"/>
    <w:rsid w:val="70257661"/>
    <w:rsid w:val="7026611D"/>
    <w:rsid w:val="702E5CB0"/>
    <w:rsid w:val="703F2280"/>
    <w:rsid w:val="70430CD7"/>
    <w:rsid w:val="704B62C5"/>
    <w:rsid w:val="70517D1A"/>
    <w:rsid w:val="708B60D7"/>
    <w:rsid w:val="70907FA8"/>
    <w:rsid w:val="70913485"/>
    <w:rsid w:val="70A37667"/>
    <w:rsid w:val="70AA0D9F"/>
    <w:rsid w:val="70B579F8"/>
    <w:rsid w:val="70B94194"/>
    <w:rsid w:val="70C24659"/>
    <w:rsid w:val="70C9156C"/>
    <w:rsid w:val="70DD09CD"/>
    <w:rsid w:val="71022061"/>
    <w:rsid w:val="71112223"/>
    <w:rsid w:val="71127279"/>
    <w:rsid w:val="711D50C8"/>
    <w:rsid w:val="71281BF9"/>
    <w:rsid w:val="71303351"/>
    <w:rsid w:val="7140409F"/>
    <w:rsid w:val="71445A65"/>
    <w:rsid w:val="7145343C"/>
    <w:rsid w:val="716A1B65"/>
    <w:rsid w:val="718914F8"/>
    <w:rsid w:val="71964667"/>
    <w:rsid w:val="719F15F6"/>
    <w:rsid w:val="71A148B5"/>
    <w:rsid w:val="71A8053B"/>
    <w:rsid w:val="71B275E0"/>
    <w:rsid w:val="71BB066B"/>
    <w:rsid w:val="71BF28E9"/>
    <w:rsid w:val="71BF47F9"/>
    <w:rsid w:val="71C21E31"/>
    <w:rsid w:val="71E8469A"/>
    <w:rsid w:val="71E95F5A"/>
    <w:rsid w:val="71EF72DD"/>
    <w:rsid w:val="71F838C9"/>
    <w:rsid w:val="72001AEF"/>
    <w:rsid w:val="72037D7C"/>
    <w:rsid w:val="72050D25"/>
    <w:rsid w:val="72133057"/>
    <w:rsid w:val="72262460"/>
    <w:rsid w:val="723A42AE"/>
    <w:rsid w:val="727D6F59"/>
    <w:rsid w:val="729A7131"/>
    <w:rsid w:val="729B4F14"/>
    <w:rsid w:val="72A713B6"/>
    <w:rsid w:val="72CD4481"/>
    <w:rsid w:val="72CD599A"/>
    <w:rsid w:val="72E90A1E"/>
    <w:rsid w:val="72F12F12"/>
    <w:rsid w:val="73276EE1"/>
    <w:rsid w:val="733E40D6"/>
    <w:rsid w:val="73614CF1"/>
    <w:rsid w:val="73617223"/>
    <w:rsid w:val="7363403D"/>
    <w:rsid w:val="737058AC"/>
    <w:rsid w:val="73714D70"/>
    <w:rsid w:val="7372450D"/>
    <w:rsid w:val="737D4A1C"/>
    <w:rsid w:val="73836098"/>
    <w:rsid w:val="73963487"/>
    <w:rsid w:val="73975241"/>
    <w:rsid w:val="73BF63E7"/>
    <w:rsid w:val="73C02BEB"/>
    <w:rsid w:val="73F37AE2"/>
    <w:rsid w:val="73F400CF"/>
    <w:rsid w:val="741E7F33"/>
    <w:rsid w:val="742B68A4"/>
    <w:rsid w:val="74321318"/>
    <w:rsid w:val="743442D5"/>
    <w:rsid w:val="74367FB8"/>
    <w:rsid w:val="743A18B1"/>
    <w:rsid w:val="744677E9"/>
    <w:rsid w:val="74475D1F"/>
    <w:rsid w:val="746F0600"/>
    <w:rsid w:val="74842C9C"/>
    <w:rsid w:val="74874F31"/>
    <w:rsid w:val="749F1059"/>
    <w:rsid w:val="74BC003E"/>
    <w:rsid w:val="74ED2F4C"/>
    <w:rsid w:val="74F67B6F"/>
    <w:rsid w:val="75022AF4"/>
    <w:rsid w:val="7510525F"/>
    <w:rsid w:val="751F1658"/>
    <w:rsid w:val="75261D15"/>
    <w:rsid w:val="752B65D0"/>
    <w:rsid w:val="753E5A8A"/>
    <w:rsid w:val="75643940"/>
    <w:rsid w:val="756746CB"/>
    <w:rsid w:val="75720B3D"/>
    <w:rsid w:val="75815D3F"/>
    <w:rsid w:val="758C66AB"/>
    <w:rsid w:val="758F0C2F"/>
    <w:rsid w:val="75933152"/>
    <w:rsid w:val="75947EA4"/>
    <w:rsid w:val="75A14F58"/>
    <w:rsid w:val="75A77E9F"/>
    <w:rsid w:val="75A84DF2"/>
    <w:rsid w:val="75AC0F60"/>
    <w:rsid w:val="75BA4639"/>
    <w:rsid w:val="75BD086F"/>
    <w:rsid w:val="75BD6982"/>
    <w:rsid w:val="75C005ED"/>
    <w:rsid w:val="75C32CF6"/>
    <w:rsid w:val="75C33048"/>
    <w:rsid w:val="75E82910"/>
    <w:rsid w:val="75E877C3"/>
    <w:rsid w:val="75F73B2F"/>
    <w:rsid w:val="7603757C"/>
    <w:rsid w:val="76182620"/>
    <w:rsid w:val="761B2DF6"/>
    <w:rsid w:val="76255EF7"/>
    <w:rsid w:val="76347C26"/>
    <w:rsid w:val="763D0F63"/>
    <w:rsid w:val="76685176"/>
    <w:rsid w:val="768221AF"/>
    <w:rsid w:val="76844B09"/>
    <w:rsid w:val="768747E3"/>
    <w:rsid w:val="7697576A"/>
    <w:rsid w:val="769A209F"/>
    <w:rsid w:val="769C37B6"/>
    <w:rsid w:val="769F336E"/>
    <w:rsid w:val="76AB44EC"/>
    <w:rsid w:val="76AC099E"/>
    <w:rsid w:val="76D47860"/>
    <w:rsid w:val="76DC2D9E"/>
    <w:rsid w:val="76E478B1"/>
    <w:rsid w:val="76F1477E"/>
    <w:rsid w:val="76F421F3"/>
    <w:rsid w:val="76F83CCD"/>
    <w:rsid w:val="76F97203"/>
    <w:rsid w:val="76FF6522"/>
    <w:rsid w:val="770E080A"/>
    <w:rsid w:val="774C3975"/>
    <w:rsid w:val="7773569F"/>
    <w:rsid w:val="7777098A"/>
    <w:rsid w:val="777A07C6"/>
    <w:rsid w:val="77810421"/>
    <w:rsid w:val="778E6F8C"/>
    <w:rsid w:val="77976CF8"/>
    <w:rsid w:val="77A86D76"/>
    <w:rsid w:val="77AE7952"/>
    <w:rsid w:val="77B60D54"/>
    <w:rsid w:val="77B64E2C"/>
    <w:rsid w:val="77C0711E"/>
    <w:rsid w:val="77E34C7B"/>
    <w:rsid w:val="77FA3D67"/>
    <w:rsid w:val="781456BE"/>
    <w:rsid w:val="784469BA"/>
    <w:rsid w:val="78767568"/>
    <w:rsid w:val="787912C8"/>
    <w:rsid w:val="787A6D6D"/>
    <w:rsid w:val="789F55B1"/>
    <w:rsid w:val="78A91883"/>
    <w:rsid w:val="78AD1B89"/>
    <w:rsid w:val="78B405E3"/>
    <w:rsid w:val="78BE4F24"/>
    <w:rsid w:val="78DA0A45"/>
    <w:rsid w:val="79015DB7"/>
    <w:rsid w:val="790A6D53"/>
    <w:rsid w:val="790E1C0A"/>
    <w:rsid w:val="790F2A90"/>
    <w:rsid w:val="790F4F49"/>
    <w:rsid w:val="792B7C4A"/>
    <w:rsid w:val="795B7566"/>
    <w:rsid w:val="79634C3C"/>
    <w:rsid w:val="79663A51"/>
    <w:rsid w:val="79677FF6"/>
    <w:rsid w:val="796E1D0A"/>
    <w:rsid w:val="797C102D"/>
    <w:rsid w:val="79871081"/>
    <w:rsid w:val="799F4EB4"/>
    <w:rsid w:val="79CC7783"/>
    <w:rsid w:val="79D076C3"/>
    <w:rsid w:val="79FF6CAE"/>
    <w:rsid w:val="7A046555"/>
    <w:rsid w:val="7A3579DC"/>
    <w:rsid w:val="7A4E3DAE"/>
    <w:rsid w:val="7A524354"/>
    <w:rsid w:val="7A6130AE"/>
    <w:rsid w:val="7A6439C3"/>
    <w:rsid w:val="7A6D7007"/>
    <w:rsid w:val="7A706DE0"/>
    <w:rsid w:val="7A72768E"/>
    <w:rsid w:val="7A787A57"/>
    <w:rsid w:val="7A8E47F0"/>
    <w:rsid w:val="7A9866A1"/>
    <w:rsid w:val="7A9B1D53"/>
    <w:rsid w:val="7AA70514"/>
    <w:rsid w:val="7AAD3CD7"/>
    <w:rsid w:val="7AAF2196"/>
    <w:rsid w:val="7AB73178"/>
    <w:rsid w:val="7ABB1CC8"/>
    <w:rsid w:val="7ACC71FD"/>
    <w:rsid w:val="7AD036C6"/>
    <w:rsid w:val="7ADB7B44"/>
    <w:rsid w:val="7AF449A3"/>
    <w:rsid w:val="7B0F4444"/>
    <w:rsid w:val="7B1E6DE6"/>
    <w:rsid w:val="7B3D3B68"/>
    <w:rsid w:val="7B595ED8"/>
    <w:rsid w:val="7B640A26"/>
    <w:rsid w:val="7B64224C"/>
    <w:rsid w:val="7BAD7FF7"/>
    <w:rsid w:val="7BD8658F"/>
    <w:rsid w:val="7BF149AE"/>
    <w:rsid w:val="7BFD55AD"/>
    <w:rsid w:val="7C1A154E"/>
    <w:rsid w:val="7C1A46B4"/>
    <w:rsid w:val="7C1B2CDA"/>
    <w:rsid w:val="7C295DF3"/>
    <w:rsid w:val="7C301956"/>
    <w:rsid w:val="7C3869CD"/>
    <w:rsid w:val="7C3B37B2"/>
    <w:rsid w:val="7C3E66B6"/>
    <w:rsid w:val="7C580EAD"/>
    <w:rsid w:val="7C5F5992"/>
    <w:rsid w:val="7C7E3F7C"/>
    <w:rsid w:val="7C8468C9"/>
    <w:rsid w:val="7C940A02"/>
    <w:rsid w:val="7C9763D9"/>
    <w:rsid w:val="7C990600"/>
    <w:rsid w:val="7CA02461"/>
    <w:rsid w:val="7CA17CF7"/>
    <w:rsid w:val="7CA87816"/>
    <w:rsid w:val="7CAB317E"/>
    <w:rsid w:val="7CBC66FB"/>
    <w:rsid w:val="7CC40067"/>
    <w:rsid w:val="7CC74F86"/>
    <w:rsid w:val="7CD42005"/>
    <w:rsid w:val="7CE240FC"/>
    <w:rsid w:val="7D094637"/>
    <w:rsid w:val="7D372ABE"/>
    <w:rsid w:val="7D400D4F"/>
    <w:rsid w:val="7D53648F"/>
    <w:rsid w:val="7D5D0D3F"/>
    <w:rsid w:val="7D6E3720"/>
    <w:rsid w:val="7D882307"/>
    <w:rsid w:val="7D8F3382"/>
    <w:rsid w:val="7DA907AF"/>
    <w:rsid w:val="7DAD5F45"/>
    <w:rsid w:val="7DB20EBF"/>
    <w:rsid w:val="7DD21EA5"/>
    <w:rsid w:val="7DD3100E"/>
    <w:rsid w:val="7DF122C5"/>
    <w:rsid w:val="7DF2112A"/>
    <w:rsid w:val="7DF304CA"/>
    <w:rsid w:val="7DFC2AB4"/>
    <w:rsid w:val="7DFD2A27"/>
    <w:rsid w:val="7E07581E"/>
    <w:rsid w:val="7E083C15"/>
    <w:rsid w:val="7E160018"/>
    <w:rsid w:val="7E2579D8"/>
    <w:rsid w:val="7E265AA3"/>
    <w:rsid w:val="7E2824BC"/>
    <w:rsid w:val="7E2B5AB6"/>
    <w:rsid w:val="7E602BE5"/>
    <w:rsid w:val="7E9D7E78"/>
    <w:rsid w:val="7EC50F0C"/>
    <w:rsid w:val="7EE30B4E"/>
    <w:rsid w:val="7EE752F6"/>
    <w:rsid w:val="7EE963C5"/>
    <w:rsid w:val="7EEC19CC"/>
    <w:rsid w:val="7EF65832"/>
    <w:rsid w:val="7F03759C"/>
    <w:rsid w:val="7F0D75CC"/>
    <w:rsid w:val="7F177730"/>
    <w:rsid w:val="7F4C7FC1"/>
    <w:rsid w:val="7F5F489B"/>
    <w:rsid w:val="7F7425A3"/>
    <w:rsid w:val="7F903C1E"/>
    <w:rsid w:val="7F9A3B1A"/>
    <w:rsid w:val="7F9E2AD7"/>
    <w:rsid w:val="7FA50854"/>
    <w:rsid w:val="7FAB7B50"/>
    <w:rsid w:val="7FB516CE"/>
    <w:rsid w:val="7FBC6FD3"/>
    <w:rsid w:val="7FC04A58"/>
    <w:rsid w:val="7FCA60D2"/>
    <w:rsid w:val="7FD05AC1"/>
    <w:rsid w:val="7FD122E2"/>
    <w:rsid w:val="7FF45FEF"/>
    <w:rsid w:val="7FFB4D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character" w:default="1" w:styleId="13">
    <w:name w:val="Default Paragraph Font"/>
    <w:semiHidden/>
    <w:uiPriority w:val="0"/>
  </w:style>
  <w:style w:type="table" w:default="1" w:styleId="1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7"/>
    <w:basedOn w:val="1"/>
    <w:next w:val="1"/>
    <w:qFormat/>
    <w:uiPriority w:val="0"/>
    <w:pPr>
      <w:ind w:left="2520" w:leftChars="1200"/>
    </w:pPr>
  </w:style>
  <w:style w:type="paragraph" w:styleId="3">
    <w:name w:val="toc 5"/>
    <w:basedOn w:val="1"/>
    <w:next w:val="1"/>
    <w:qFormat/>
    <w:uiPriority w:val="0"/>
    <w:pPr>
      <w:ind w:left="1680" w:leftChars="800"/>
    </w:pPr>
  </w:style>
  <w:style w:type="paragraph" w:styleId="4">
    <w:name w:val="toc 3"/>
    <w:basedOn w:val="1"/>
    <w:next w:val="1"/>
    <w:qFormat/>
    <w:uiPriority w:val="0"/>
    <w:pPr>
      <w:ind w:left="840" w:leftChars="400"/>
    </w:pPr>
  </w:style>
  <w:style w:type="paragraph" w:styleId="5">
    <w:name w:val="toc 8"/>
    <w:basedOn w:val="1"/>
    <w:next w:val="1"/>
    <w:qFormat/>
    <w:uiPriority w:val="0"/>
    <w:pPr>
      <w:ind w:left="2940" w:leftChars="1400"/>
    </w:p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rFonts w:ascii="Times New Roman" w:hAnsi="Times New Roman" w:eastAsia="宋体" w:cs="Times New Roman"/>
      <w:sz w:val="18"/>
      <w:szCs w:val="20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Times New Roman" w:hAnsi="Times New Roman" w:eastAsia="宋体" w:cs="Times New Roman"/>
      <w:sz w:val="18"/>
      <w:szCs w:val="20"/>
    </w:rPr>
  </w:style>
  <w:style w:type="paragraph" w:styleId="8">
    <w:name w:val="toc 1"/>
    <w:basedOn w:val="1"/>
    <w:next w:val="1"/>
    <w:qFormat/>
    <w:uiPriority w:val="0"/>
  </w:style>
  <w:style w:type="paragraph" w:styleId="9">
    <w:name w:val="toc 4"/>
    <w:basedOn w:val="1"/>
    <w:next w:val="1"/>
    <w:qFormat/>
    <w:uiPriority w:val="0"/>
    <w:pPr>
      <w:ind w:left="1260" w:leftChars="600"/>
    </w:pPr>
  </w:style>
  <w:style w:type="paragraph" w:styleId="10">
    <w:name w:val="toc 6"/>
    <w:basedOn w:val="1"/>
    <w:next w:val="1"/>
    <w:qFormat/>
    <w:uiPriority w:val="0"/>
    <w:pPr>
      <w:ind w:left="2100" w:leftChars="1000"/>
    </w:pPr>
  </w:style>
  <w:style w:type="paragraph" w:styleId="11">
    <w:name w:val="toc 2"/>
    <w:basedOn w:val="1"/>
    <w:next w:val="1"/>
    <w:uiPriority w:val="0"/>
    <w:pPr>
      <w:ind w:left="420" w:leftChars="200"/>
    </w:pPr>
  </w:style>
  <w:style w:type="paragraph" w:styleId="12">
    <w:name w:val="toc 9"/>
    <w:basedOn w:val="1"/>
    <w:next w:val="1"/>
    <w:qFormat/>
    <w:uiPriority w:val="0"/>
    <w:pPr>
      <w:ind w:left="3360" w:leftChars="1600"/>
    </w:pPr>
  </w:style>
  <w:style w:type="character" w:styleId="14">
    <w:name w:val="Hyperlink"/>
    <w:basedOn w:val="13"/>
    <w:qFormat/>
    <w:uiPriority w:val="0"/>
    <w:rPr>
      <w:color w:val="0000FF"/>
      <w:u w:val="single"/>
    </w:rPr>
  </w:style>
  <w:style w:type="paragraph" w:customStyle="1" w:styleId="16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7">
    <w:name w:val="No Spacing"/>
    <w:link w:val="18"/>
    <w:qFormat/>
    <w:uiPriority w:val="0"/>
    <w:rPr>
      <w:rFonts w:hint="default" w:ascii="Times New Roman" w:hAnsi="Times New Roman" w:eastAsia="宋体" w:cs="Times New Roman"/>
      <w:sz w:val="22"/>
    </w:rPr>
  </w:style>
  <w:style w:type="character" w:customStyle="1" w:styleId="18">
    <w:name w:val="无间隔 Char"/>
    <w:basedOn w:val="13"/>
    <w:link w:val="17"/>
    <w:qFormat/>
    <w:uiPriority w:val="0"/>
    <w:rPr>
      <w:rFonts w:hint="default" w:ascii="Times New Roman" w:hAnsi="Times New Roman" w:eastAsia="宋体"/>
      <w:sz w:val="22"/>
    </w:rPr>
  </w:style>
  <w:style w:type="paragraph" w:customStyle="1" w:styleId="19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2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1" Type="http://schemas.openxmlformats.org/officeDocument/2006/relationships/glossaryDocument" Target="glossary/document.xml"/><Relationship Id="rId150" Type="http://schemas.openxmlformats.org/officeDocument/2006/relationships/fontTable" Target="fontTable.xml"/><Relationship Id="rId15" Type="http://schemas.openxmlformats.org/officeDocument/2006/relationships/image" Target="media/image10.png"/><Relationship Id="rId149" Type="http://schemas.openxmlformats.org/officeDocument/2006/relationships/numbering" Target="numbering.xml"/><Relationship Id="rId148" Type="http://schemas.openxmlformats.org/officeDocument/2006/relationships/customXml" Target="../customXml/item1.xml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Documents\Normal.wp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70c1eeb8-4016-4281-9005-a9c5c6dd0e3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0c1eeb8-4016-4281-9005-a9c5c6dd0e3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d7133f9-406b-4726-aee0-0eca3e05e33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d7133f9-406b-4726-aee0-0eca3e05e33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31eaf7b-d798-46ee-b8eb-5c37562faf2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31eaf7b-d798-46ee-b8eb-5c37562faf2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63fe1fe-3ffa-4ade-ba3a-0e5a17fc0e5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63fe1fe-3ffa-4ade-ba3a-0e5a17fc0e5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5274e40-d2c9-4286-92ff-fa4e179b52c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5274e40-d2c9-4286-92ff-fa4e179b52c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5660ca1-82e3-427f-bc43-aa9310b2df1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5660ca1-82e3-427f-bc43-aa9310b2df1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fce7642-37f5-4afd-b724-15622078c49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fce7642-37f5-4afd-b724-15622078c49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d011b2d-0a6a-4fab-b81f-ae09ae16732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d011b2d-0a6a-4fab-b81f-ae09ae16732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92822fc-3cd0-4b1c-84c0-a2d37b91ef3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92822fc-3cd0-4b1c-84c0-a2d37b91ef3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9ca9519-1a42-4c7d-ad92-2b7a8b62310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9ca9519-1a42-4c7d-ad92-2b7a8b62310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f6c4397-af6a-4987-a78e-893ab525b23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f6c4397-af6a-4987-a78e-893ab525b23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7f07c11-23b1-48f5-b744-90c7cf70c5d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7f07c11-23b1-48f5-b744-90c7cf70c5d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c0d37b7-06c4-4a4e-a247-7a2e111cb51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c0d37b7-06c4-4a4e-a247-7a2e111cb51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8596bbf-f769-434d-97c8-1a65e9e4d49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8596bbf-f769-434d-97c8-1a65e9e4d49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165b8ce-f6a1-4b54-ae1e-d906d8dce51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165b8ce-f6a1-4b54-ae1e-d906d8dce51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d30949f-9e1a-44aa-8f07-ab1a35b164f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d30949f-9e1a-44aa-8f07-ab1a35b164f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b58765c-d6f6-4796-954b-e0a523cb882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b58765c-d6f6-4796-954b-e0a523cb882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e855f3a-9487-4e15-a0a8-97656f09118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e855f3a-9487-4e15-a0a8-97656f09118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fcfd73c-b7f7-460d-aee7-0ad27ba8398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fcfd73c-b7f7-460d-aee7-0ad27ba8398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be6b3e7-8dcb-4fbf-b44a-42458def8a2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be6b3e7-8dcb-4fbf-b44a-42458def8a2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000cda6-3b1d-4601-ac0f-82058aee5b6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000cda6-3b1d-4601-ac0f-82058aee5b6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df6d7ad-5624-4193-9d95-cb0063ebbcf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df6d7ad-5624-4193-9d95-cb0063ebbcf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17f2ee2-92a8-40ae-87ac-f3cfd840c90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17f2ee2-92a8-40ae-87ac-f3cfd840c90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c398400-e608-4480-a8cd-c370a5d6bc9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c398400-e608-4480-a8cd-c370a5d6bc9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doNotDisplayPageBoundaries w:val="1"/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目录页"/>
      <sectRole val="2"/>
    </customSectPr>
    <customSectPr>
      <sectNamePr val="商城开发说明"/>
    </customSectPr>
    <customSectPr>
      <sectNamePr val="商品表创建示例"/>
    </customSectPr>
    <customSectPr>
      <sectNamePr val="几点注意事项与缩略图"/>
    </customSectPr>
    <customSectPr>
      <sectNamePr val="商品搜索--排序等"/>
    </customSectPr>
    <customSectPr>
      <sectNamePr val="锁机制"/>
    </customSectPr>
    <customSectPr>
      <sectNamePr val="时间插件--XSS过滤"/>
    </customSectPr>
    <customSectPr>
      <sectNamePr val="商品删除--修改"/>
    </customSectPr>
    <customSectPr>
      <sectNamePr val="后台模版引用--管理员登录"/>
    </customSectPr>
    <customSectPr>
      <sectNamePr val="代码生成器参数配置"/>
    </customSectPr>
    <customSectPr>
      <sectNamePr val="rabc 权限管理"/>
    </customSectPr>
    <customSectPr>
      <sectNamePr val="商品模块表设计"/>
    </customSectPr>
    <customSectPr>
      <sectNamePr val="类型管理"/>
    </customSectPr>
    <customSectPr>
      <sectNamePr val="商品表设计 创建"/>
    </customSectPr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2018-01-26T14:03:00Z</dcterms:created>
  <dc:creator>江洪苇</dc:creator>
  <cp:lastModifiedBy>江洪苇</cp:lastModifiedBy>
  <dcterms:modified xsi:type="dcterms:W3CDTF">2018-03-01T08:14:56Z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